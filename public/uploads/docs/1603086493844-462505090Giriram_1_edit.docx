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B77FD" w14:textId="77777777" w:rsidR="003129D1" w:rsidRPr="00DD5029" w:rsidRDefault="003129D1" w:rsidP="00CB7842">
      <w:pPr>
        <w:pStyle w:val="Title"/>
        <w:pBdr>
          <w:bottom w:val="single" w:sz="8" w:space="2" w:color="B83D68"/>
        </w:pBdr>
        <w:spacing w:afterLines="40" w:after="96" w:line="276" w:lineRule="auto"/>
        <w:rPr>
          <w:rFonts w:ascii="Times New Roman" w:hAnsi="Times New Roman"/>
          <w:b/>
          <w:sz w:val="22"/>
          <w:szCs w:val="22"/>
          <w:lang w:val="de-DE"/>
        </w:rPr>
      </w:pPr>
    </w:p>
    <w:p w14:paraId="67A70258" w14:textId="77777777" w:rsidR="002F7AEB" w:rsidRPr="00DD5029" w:rsidRDefault="00E705A3" w:rsidP="00CB7842">
      <w:pPr>
        <w:pStyle w:val="Title"/>
        <w:pBdr>
          <w:bottom w:val="single" w:sz="8" w:space="2" w:color="B83D68"/>
        </w:pBdr>
        <w:spacing w:afterLines="40" w:after="96" w:line="276" w:lineRule="auto"/>
        <w:rPr>
          <w:rFonts w:ascii="Times New Roman" w:hAnsi="Times New Roman"/>
          <w:b/>
          <w:color w:val="auto"/>
          <w:sz w:val="22"/>
          <w:szCs w:val="22"/>
          <w:lang w:val="de-DE"/>
        </w:rPr>
      </w:pPr>
      <w:r>
        <w:rPr>
          <w:rFonts w:ascii="Times New Roman" w:hAnsi="Times New Roman"/>
          <w:b/>
          <w:color w:val="auto"/>
          <w:sz w:val="22"/>
          <w:szCs w:val="22"/>
          <w:lang w:val="de-DE"/>
        </w:rPr>
        <w:t>Giriram D</w:t>
      </w:r>
    </w:p>
    <w:p w14:paraId="0D11D738" w14:textId="77777777" w:rsidR="004B2F38" w:rsidRPr="00DD5029" w:rsidRDefault="004B2F38" w:rsidP="0025667C">
      <w:pPr>
        <w:spacing w:line="276" w:lineRule="auto"/>
        <w:rPr>
          <w:sz w:val="22"/>
          <w:szCs w:val="22"/>
          <w:lang w:val="de-DE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56"/>
        <w:gridCol w:w="4731"/>
      </w:tblGrid>
      <w:tr w:rsidR="00826945" w:rsidRPr="00DD5029" w14:paraId="6651EB29" w14:textId="77777777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07A2C61" w14:textId="77777777" w:rsidR="00826945" w:rsidRPr="00DD5029" w:rsidRDefault="00826945" w:rsidP="00E705A3">
            <w:pPr>
              <w:spacing w:after="20"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>Email:</w:t>
            </w:r>
            <w:r w:rsidRPr="00DD5029">
              <w:rPr>
                <w:sz w:val="22"/>
                <w:szCs w:val="22"/>
              </w:rPr>
              <w:t xml:space="preserve"> </w:t>
            </w:r>
            <w:hyperlink r:id="rId5" w:history="1">
              <w:r w:rsidR="00E705A3">
                <w:rPr>
                  <w:rStyle w:val="Hyperlink"/>
                  <w:b/>
                  <w:sz w:val="22"/>
                  <w:szCs w:val="22"/>
                </w:rPr>
                <w:t>giriramdsk</w:t>
              </w:r>
              <w:r w:rsidR="007D186F" w:rsidRPr="00FC500F">
                <w:rPr>
                  <w:rStyle w:val="Hyperlink"/>
                  <w:b/>
                  <w:sz w:val="22"/>
                  <w:szCs w:val="22"/>
                </w:rPr>
                <w:t>@gmail.com</w:t>
              </w:r>
            </w:hyperlink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053F15" w14:textId="316092C1" w:rsidR="00826945" w:rsidRPr="00DD5029" w:rsidRDefault="00EC4883" w:rsidP="00E705A3">
            <w:pPr>
              <w:spacing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                                        </w:t>
            </w:r>
            <w:r w:rsidR="005C1A65">
              <w:rPr>
                <w:b/>
                <w:sz w:val="22"/>
                <w:szCs w:val="22"/>
              </w:rPr>
              <w:t>Tel : +91-</w:t>
            </w:r>
            <w:r w:rsidR="0012407A">
              <w:rPr>
                <w:b/>
                <w:sz w:val="22"/>
                <w:szCs w:val="22"/>
              </w:rPr>
              <w:t>7708455749</w:t>
            </w:r>
          </w:p>
        </w:tc>
      </w:tr>
    </w:tbl>
    <w:p w14:paraId="6FB763BA" w14:textId="77777777" w:rsidR="005C1A65" w:rsidRDefault="005C1A65" w:rsidP="0025667C">
      <w:pPr>
        <w:spacing w:line="276" w:lineRule="auto"/>
        <w:rPr>
          <w:b/>
          <w:sz w:val="22"/>
          <w:szCs w:val="22"/>
        </w:rPr>
      </w:pPr>
    </w:p>
    <w:p w14:paraId="6979BC9F" w14:textId="77777777" w:rsidR="00826945" w:rsidRPr="00DD5029" w:rsidRDefault="00826945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Career Objective</w:t>
      </w:r>
      <w:r w:rsidR="004E2C6D" w:rsidRPr="00DD5029">
        <w:rPr>
          <w:b/>
          <w:sz w:val="22"/>
          <w:szCs w:val="22"/>
        </w:rPr>
        <w:t>:</w:t>
      </w:r>
    </w:p>
    <w:p w14:paraId="7E4608E2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5FCFC03C" w14:textId="269E0A57" w:rsidR="008A55F3" w:rsidRPr="00DD5029" w:rsidRDefault="00DD5029" w:rsidP="0025667C">
      <w:pPr>
        <w:spacing w:line="276" w:lineRule="auto"/>
        <w:rPr>
          <w:sz w:val="22"/>
          <w:szCs w:val="22"/>
        </w:rPr>
      </w:pPr>
      <w:r w:rsidRPr="00DD5029">
        <w:rPr>
          <w:sz w:val="22"/>
          <w:szCs w:val="22"/>
        </w:rPr>
        <w:t xml:space="preserve">Aspiring for a career that places me in a challenging position within a fast-paced and learning-oriented environment for developing my technical and </w:t>
      </w:r>
      <w:r w:rsidR="0012407A" w:rsidRPr="00DD5029">
        <w:rPr>
          <w:sz w:val="22"/>
          <w:szCs w:val="22"/>
        </w:rPr>
        <w:t>interpersonal</w:t>
      </w:r>
      <w:r w:rsidRPr="00DD5029">
        <w:rPr>
          <w:sz w:val="22"/>
          <w:szCs w:val="22"/>
        </w:rPr>
        <w:t xml:space="preserve"> skills.</w:t>
      </w:r>
    </w:p>
    <w:p w14:paraId="400E9AA2" w14:textId="77777777" w:rsidR="00DD5029" w:rsidRPr="00DD5029" w:rsidRDefault="00DD5029" w:rsidP="0025667C">
      <w:pPr>
        <w:spacing w:line="276" w:lineRule="auto"/>
        <w:rPr>
          <w:b/>
          <w:sz w:val="22"/>
          <w:szCs w:val="22"/>
        </w:rPr>
      </w:pPr>
    </w:p>
    <w:p w14:paraId="0B4F14B8" w14:textId="77777777" w:rsidR="00287CC2" w:rsidRPr="00DD5029" w:rsidRDefault="00287CC2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IT Skill set:</w:t>
      </w:r>
    </w:p>
    <w:p w14:paraId="73DA7E7A" w14:textId="77777777" w:rsidR="00287CC2" w:rsidRPr="00DD5029" w:rsidRDefault="00287CC2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tbl>
      <w:tblPr>
        <w:tblW w:w="13513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770"/>
        <w:gridCol w:w="470"/>
        <w:gridCol w:w="7130"/>
        <w:gridCol w:w="3143"/>
      </w:tblGrid>
      <w:tr w:rsidR="00287CC2" w:rsidRPr="00DD5029" w14:paraId="5F90ED7F" w14:textId="77777777" w:rsidTr="001E5104">
        <w:trPr>
          <w:trHeight w:val="197"/>
        </w:trPr>
        <w:tc>
          <w:tcPr>
            <w:tcW w:w="2770" w:type="dxa"/>
          </w:tcPr>
          <w:p w14:paraId="4A5891D9" w14:textId="6F8F33D9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Web Languages</w:t>
            </w:r>
            <w:r w:rsidR="0012407A">
              <w:rPr>
                <w:sz w:val="22"/>
                <w:szCs w:val="22"/>
              </w:rPr>
              <w:t xml:space="preserve"> Known</w:t>
            </w:r>
          </w:p>
        </w:tc>
        <w:tc>
          <w:tcPr>
            <w:tcW w:w="470" w:type="dxa"/>
          </w:tcPr>
          <w:p w14:paraId="42E01A48" w14:textId="77777777" w:rsidR="00287CC2" w:rsidRPr="00DD5029" w:rsidRDefault="00287CC2" w:rsidP="0025667C">
            <w:pPr>
              <w:spacing w:line="276" w:lineRule="auto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5F011631" w14:textId="5BF0F49E" w:rsidR="0012407A" w:rsidRDefault="00287CC2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 xml:space="preserve">HTML5, CSS3, </w:t>
            </w:r>
            <w:r w:rsidR="0012407A">
              <w:rPr>
                <w:sz w:val="22"/>
                <w:szCs w:val="22"/>
              </w:rPr>
              <w:t>B</w:t>
            </w:r>
            <w:r w:rsidR="0012407A" w:rsidRPr="0012407A">
              <w:rPr>
                <w:sz w:val="22"/>
                <w:szCs w:val="22"/>
              </w:rPr>
              <w:t>ootstrap</w:t>
            </w:r>
            <w:r w:rsidR="0012407A">
              <w:rPr>
                <w:sz w:val="22"/>
                <w:szCs w:val="22"/>
              </w:rPr>
              <w:t>-</w:t>
            </w:r>
            <w:r w:rsidR="0012407A" w:rsidRPr="0012407A">
              <w:rPr>
                <w:sz w:val="22"/>
                <w:szCs w:val="22"/>
              </w:rPr>
              <w:t>4</w:t>
            </w:r>
            <w:r w:rsidR="0012407A">
              <w:rPr>
                <w:sz w:val="22"/>
                <w:szCs w:val="22"/>
              </w:rPr>
              <w:t>,</w:t>
            </w:r>
            <w:r w:rsidRPr="00DD5029">
              <w:rPr>
                <w:sz w:val="22"/>
                <w:szCs w:val="22"/>
              </w:rPr>
              <w:t>AngularJs</w:t>
            </w:r>
            <w:r w:rsidR="00E705A3">
              <w:rPr>
                <w:sz w:val="22"/>
                <w:szCs w:val="22"/>
              </w:rPr>
              <w:t>,</w:t>
            </w:r>
            <w:r w:rsidR="004D5DC5">
              <w:rPr>
                <w:sz w:val="22"/>
                <w:szCs w:val="22"/>
              </w:rPr>
              <w:t>Angular-4,</w:t>
            </w:r>
            <w:r w:rsidR="00E705A3">
              <w:rPr>
                <w:sz w:val="22"/>
                <w:szCs w:val="22"/>
              </w:rPr>
              <w:t>Php</w:t>
            </w:r>
            <w:r w:rsidR="0012407A">
              <w:rPr>
                <w:sz w:val="22"/>
                <w:szCs w:val="22"/>
              </w:rPr>
              <w:t>(</w:t>
            </w:r>
            <w:proofErr w:type="spellStart"/>
            <w:r w:rsidR="0012407A">
              <w:rPr>
                <w:sz w:val="22"/>
                <w:szCs w:val="22"/>
              </w:rPr>
              <w:t>Laravel</w:t>
            </w:r>
            <w:proofErr w:type="spellEnd"/>
            <w:r w:rsidR="0012407A">
              <w:rPr>
                <w:sz w:val="22"/>
                <w:szCs w:val="22"/>
              </w:rPr>
              <w:t>),</w:t>
            </w:r>
            <w:proofErr w:type="spellStart"/>
            <w:r w:rsidR="00B172CF">
              <w:rPr>
                <w:sz w:val="22"/>
                <w:szCs w:val="22"/>
              </w:rPr>
              <w:t>Node</w:t>
            </w:r>
            <w:bookmarkStart w:id="0" w:name="_GoBack"/>
            <w:bookmarkEnd w:id="0"/>
            <w:r w:rsidR="0012407A">
              <w:rPr>
                <w:sz w:val="22"/>
                <w:szCs w:val="22"/>
              </w:rPr>
              <w:t>Js</w:t>
            </w:r>
            <w:proofErr w:type="spellEnd"/>
          </w:p>
          <w:p w14:paraId="1AC47E44" w14:textId="2300E723" w:rsidR="00287CC2" w:rsidRDefault="0012407A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MySQL,</w:t>
            </w:r>
            <w:r>
              <w:t xml:space="preserve"> </w:t>
            </w:r>
            <w:proofErr w:type="spellStart"/>
            <w:r>
              <w:t>M</w:t>
            </w:r>
            <w:r w:rsidRPr="0012407A">
              <w:rPr>
                <w:sz w:val="22"/>
                <w:szCs w:val="22"/>
              </w:rPr>
              <w:t>ongodb</w:t>
            </w:r>
            <w:proofErr w:type="spellEnd"/>
            <w:r w:rsidR="00CF1D38">
              <w:rPr>
                <w:sz w:val="22"/>
                <w:szCs w:val="22"/>
              </w:rPr>
              <w:t>.</w:t>
            </w:r>
          </w:p>
          <w:p w14:paraId="2A5D1DF0" w14:textId="2333F180" w:rsidR="0012407A" w:rsidRPr="00DD5029" w:rsidRDefault="0012407A" w:rsidP="00E705A3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43" w:type="dxa"/>
          </w:tcPr>
          <w:p w14:paraId="51525B99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</w:p>
        </w:tc>
      </w:tr>
      <w:tr w:rsidR="00287CC2" w:rsidRPr="00DD5029" w14:paraId="785A462B" w14:textId="77777777" w:rsidTr="001E5104">
        <w:trPr>
          <w:trHeight w:val="197"/>
        </w:trPr>
        <w:tc>
          <w:tcPr>
            <w:tcW w:w="2770" w:type="dxa"/>
          </w:tcPr>
          <w:p w14:paraId="55F41713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Area of Interest</w:t>
            </w:r>
          </w:p>
        </w:tc>
        <w:tc>
          <w:tcPr>
            <w:tcW w:w="470" w:type="dxa"/>
          </w:tcPr>
          <w:p w14:paraId="10260A00" w14:textId="77777777" w:rsidR="00287CC2" w:rsidRPr="00DD5029" w:rsidRDefault="00287CC2" w:rsidP="0025667C">
            <w:pPr>
              <w:spacing w:line="276" w:lineRule="auto"/>
              <w:rPr>
                <w:b/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30" w:type="dxa"/>
          </w:tcPr>
          <w:p w14:paraId="1E5A4A2A" w14:textId="77777777" w:rsidR="00287CC2" w:rsidRPr="00DD5029" w:rsidRDefault="00287CC2" w:rsidP="0025667C">
            <w:pPr>
              <w:suppressAutoHyphens/>
              <w:spacing w:line="276" w:lineRule="auto"/>
              <w:ind w:left="18"/>
              <w:jc w:val="both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Web Development</w:t>
            </w:r>
            <w:r w:rsidR="00E705A3">
              <w:rPr>
                <w:sz w:val="22"/>
                <w:szCs w:val="22"/>
              </w:rPr>
              <w:t xml:space="preserve"> and App Development</w:t>
            </w:r>
          </w:p>
        </w:tc>
        <w:tc>
          <w:tcPr>
            <w:tcW w:w="3143" w:type="dxa"/>
          </w:tcPr>
          <w:p w14:paraId="08DBEE86" w14:textId="77777777" w:rsidR="00287CC2" w:rsidRPr="00DD5029" w:rsidRDefault="00287CC2" w:rsidP="0025667C">
            <w:pPr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14:paraId="3A42E85E" w14:textId="77777777" w:rsidR="00287CC2" w:rsidRPr="00DD5029" w:rsidRDefault="00287CC2" w:rsidP="0025667C">
      <w:pPr>
        <w:spacing w:line="276" w:lineRule="auto"/>
        <w:rPr>
          <w:b/>
          <w:sz w:val="22"/>
          <w:szCs w:val="22"/>
        </w:rPr>
      </w:pPr>
    </w:p>
    <w:p w14:paraId="33D924A8" w14:textId="4F8176D5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Professional</w:t>
      </w:r>
      <w:r w:rsidR="00F8480E">
        <w:rPr>
          <w:b/>
          <w:sz w:val="22"/>
          <w:szCs w:val="22"/>
        </w:rPr>
        <w:t xml:space="preserve"> Knowledge</w:t>
      </w:r>
      <w:r w:rsidRPr="00DD5029">
        <w:rPr>
          <w:b/>
          <w:sz w:val="22"/>
          <w:szCs w:val="22"/>
        </w:rPr>
        <w:t>:</w:t>
      </w:r>
    </w:p>
    <w:p w14:paraId="2C6017F3" w14:textId="77777777" w:rsidR="00287CC2" w:rsidRPr="00DD5029" w:rsidRDefault="00287CC2" w:rsidP="0025667C">
      <w:pPr>
        <w:pBdr>
          <w:top w:val="thinThickSmallGap" w:sz="12" w:space="0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3BC7273A" w14:textId="4383A554" w:rsidR="00287CC2" w:rsidRPr="00E705A3" w:rsidRDefault="00287CC2" w:rsidP="00E705A3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Good understanding of JavaScript concepts and hands on experience.</w:t>
      </w:r>
    </w:p>
    <w:p w14:paraId="6238C232" w14:textId="77777777" w:rsidR="00287CC2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Hands on Hybrid mobile application development</w:t>
      </w:r>
      <w:r w:rsidR="007517B2">
        <w:rPr>
          <w:color w:val="000000"/>
          <w:sz w:val="22"/>
          <w:szCs w:val="22"/>
        </w:rPr>
        <w:t xml:space="preserve"> using Ionic Framework</w:t>
      </w:r>
      <w:r w:rsidRPr="00DD5029">
        <w:rPr>
          <w:color w:val="000000"/>
          <w:sz w:val="22"/>
          <w:szCs w:val="22"/>
        </w:rPr>
        <w:t>.</w:t>
      </w:r>
    </w:p>
    <w:p w14:paraId="3D9B3BE2" w14:textId="77777777" w:rsidR="00E705A3" w:rsidRPr="00DD5029" w:rsidRDefault="00E705A3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E705A3">
        <w:rPr>
          <w:color w:val="000000"/>
          <w:sz w:val="22"/>
          <w:szCs w:val="22"/>
          <w:lang w:val="en-GB"/>
        </w:rPr>
        <w:t>Developing web based application, from database to services and services to user interfaces</w:t>
      </w:r>
      <w:r>
        <w:rPr>
          <w:color w:val="000000"/>
          <w:sz w:val="22"/>
          <w:szCs w:val="22"/>
          <w:lang w:val="en-GB"/>
        </w:rPr>
        <w:t>.</w:t>
      </w:r>
    </w:p>
    <w:p w14:paraId="07553269" w14:textId="77777777" w:rsidR="00287CC2" w:rsidRPr="00DD5029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Proficient in developing Responsive Web Design, debugging and troubleshooting the existing code</w:t>
      </w:r>
    </w:p>
    <w:p w14:paraId="6A7B896F" w14:textId="77777777" w:rsidR="00287CC2" w:rsidRDefault="00287CC2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Great ability to write clear, maintainable, well-documented, well-commented and efficient code for web development</w:t>
      </w:r>
    </w:p>
    <w:p w14:paraId="2054565F" w14:textId="77777777" w:rsidR="00DD5029" w:rsidRDefault="00DD5029" w:rsidP="0025667C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textAlignment w:val="baseline"/>
        <w:rPr>
          <w:color w:val="000000"/>
          <w:sz w:val="22"/>
          <w:szCs w:val="22"/>
        </w:rPr>
      </w:pPr>
      <w:r w:rsidRPr="00DD5029">
        <w:rPr>
          <w:color w:val="000000"/>
          <w:sz w:val="22"/>
          <w:szCs w:val="22"/>
        </w:rPr>
        <w:t>Handling cross browser/platform compatibility issues (IE, Firefox, and Safari).</w:t>
      </w:r>
    </w:p>
    <w:p w14:paraId="5E823554" w14:textId="0215C96C" w:rsidR="00287CC2" w:rsidRDefault="00287CC2" w:rsidP="0025667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lang w:val="en-US"/>
        </w:rPr>
      </w:pPr>
      <w:r w:rsidRPr="00DD5029">
        <w:rPr>
          <w:rFonts w:ascii="Times New Roman" w:eastAsia="Times New Roman" w:hAnsi="Times New Roman" w:cs="Times New Roman"/>
          <w:color w:val="000000"/>
          <w:lang w:val="en-US"/>
        </w:rPr>
        <w:t>Expe</w:t>
      </w:r>
      <w:r w:rsidR="00E705A3">
        <w:rPr>
          <w:rFonts w:ascii="Times New Roman" w:eastAsia="Times New Roman" w:hAnsi="Times New Roman" w:cs="Times New Roman"/>
          <w:color w:val="000000"/>
          <w:lang w:val="en-US"/>
        </w:rPr>
        <w:t xml:space="preserve">rience in using version control </w:t>
      </w:r>
      <w:r w:rsidRPr="00DD5029">
        <w:rPr>
          <w:rFonts w:ascii="Times New Roman" w:eastAsia="Times New Roman" w:hAnsi="Times New Roman" w:cs="Times New Roman"/>
          <w:color w:val="000000"/>
          <w:lang w:val="en-US"/>
        </w:rPr>
        <w:t>Git.</w:t>
      </w:r>
    </w:p>
    <w:p w14:paraId="18DCE8FD" w14:textId="04967617" w:rsidR="00CF1D38" w:rsidRPr="00DD5029" w:rsidRDefault="00CF1D38" w:rsidP="0025667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Have a learning Experience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Express) and </w:t>
      </w:r>
      <w:proofErr w:type="spellStart"/>
      <w:r w:rsidR="00AC15FD">
        <w:rPr>
          <w:rFonts w:ascii="Times New Roman" w:eastAsia="Times New Roman" w:hAnsi="Times New Roman" w:cs="Times New Roman"/>
          <w:color w:val="000000"/>
          <w:lang w:val="en-US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444C7E8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 xml:space="preserve">Employment Experience: </w:t>
      </w:r>
    </w:p>
    <w:p w14:paraId="1DB5FACE" w14:textId="77777777" w:rsidR="00287CC2" w:rsidRPr="00DD5029" w:rsidRDefault="00287CC2" w:rsidP="0025667C">
      <w:pPr>
        <w:pBdr>
          <w:top w:val="thinThickSmallGap" w:sz="12" w:space="0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49F9F331" w14:textId="11739C19" w:rsidR="00AC15FD" w:rsidRPr="00AC15FD" w:rsidRDefault="00AC15FD" w:rsidP="00CF1D38">
      <w:pPr>
        <w:numPr>
          <w:ilvl w:val="0"/>
          <w:numId w:val="26"/>
        </w:numPr>
        <w:spacing w:line="276" w:lineRule="auto"/>
        <w:ind w:hanging="59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as Full Stack developer at </w:t>
      </w:r>
      <w:proofErr w:type="spellStart"/>
      <w:r>
        <w:rPr>
          <w:bCs/>
          <w:sz w:val="22"/>
          <w:szCs w:val="22"/>
        </w:rPr>
        <w:t>LionForceTechnologies</w:t>
      </w:r>
      <w:proofErr w:type="spellEnd"/>
      <w:r>
        <w:rPr>
          <w:bCs/>
          <w:sz w:val="22"/>
          <w:szCs w:val="22"/>
        </w:rPr>
        <w:t xml:space="preserve"> Chennai(May 2020 – till date)</w:t>
      </w:r>
    </w:p>
    <w:p w14:paraId="4D92E608" w14:textId="3BD69A74" w:rsidR="00CF1D38" w:rsidRPr="00DD5029" w:rsidRDefault="00CF1D38" w:rsidP="00CF1D38">
      <w:pPr>
        <w:numPr>
          <w:ilvl w:val="0"/>
          <w:numId w:val="26"/>
        </w:numPr>
        <w:spacing w:line="276" w:lineRule="auto"/>
        <w:ind w:hanging="599"/>
        <w:jc w:val="both"/>
        <w:rPr>
          <w:bCs/>
          <w:sz w:val="22"/>
          <w:szCs w:val="22"/>
        </w:rPr>
      </w:pPr>
      <w:r>
        <w:rPr>
          <w:sz w:val="22"/>
          <w:szCs w:val="22"/>
        </w:rPr>
        <w:t>Working</w:t>
      </w:r>
      <w:r w:rsidRPr="00DD5029">
        <w:rPr>
          <w:sz w:val="22"/>
          <w:szCs w:val="22"/>
        </w:rPr>
        <w:t xml:space="preserve"> as </w:t>
      </w:r>
      <w:r>
        <w:rPr>
          <w:sz w:val="22"/>
          <w:szCs w:val="22"/>
        </w:rPr>
        <w:t>S</w:t>
      </w:r>
      <w:r w:rsidRPr="00DD5029">
        <w:rPr>
          <w:sz w:val="22"/>
          <w:szCs w:val="22"/>
        </w:rPr>
        <w:t xml:space="preserve">oftware developer at </w:t>
      </w:r>
      <w:proofErr w:type="spellStart"/>
      <w:r w:rsidRPr="00DD5029">
        <w:rPr>
          <w:sz w:val="22"/>
          <w:szCs w:val="22"/>
        </w:rPr>
        <w:t>Acestra</w:t>
      </w:r>
      <w:proofErr w:type="spellEnd"/>
      <w:r w:rsidRPr="00DD5029">
        <w:rPr>
          <w:sz w:val="22"/>
          <w:szCs w:val="22"/>
        </w:rPr>
        <w:t xml:space="preserve"> Networks </w:t>
      </w:r>
      <w:proofErr w:type="spellStart"/>
      <w:r w:rsidRPr="00DD5029">
        <w:rPr>
          <w:sz w:val="22"/>
          <w:szCs w:val="22"/>
        </w:rPr>
        <w:t>pvt.ltd</w:t>
      </w:r>
      <w:proofErr w:type="spellEnd"/>
      <w:r w:rsidRPr="00DD5029">
        <w:rPr>
          <w:sz w:val="22"/>
          <w:szCs w:val="22"/>
        </w:rPr>
        <w:t xml:space="preserve"> Chennai (</w:t>
      </w:r>
      <w:r>
        <w:rPr>
          <w:sz w:val="22"/>
          <w:szCs w:val="22"/>
        </w:rPr>
        <w:t>May</w:t>
      </w:r>
      <w:r w:rsidRPr="00DD5029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  <w:r w:rsidRPr="00DD5029">
        <w:rPr>
          <w:sz w:val="22"/>
          <w:szCs w:val="22"/>
        </w:rPr>
        <w:t xml:space="preserve"> – </w:t>
      </w:r>
      <w:r w:rsidR="00AC15FD">
        <w:rPr>
          <w:sz w:val="22"/>
          <w:szCs w:val="22"/>
        </w:rPr>
        <w:t>May 2020</w:t>
      </w:r>
      <w:r w:rsidRPr="00DD5029">
        <w:rPr>
          <w:sz w:val="22"/>
          <w:szCs w:val="22"/>
        </w:rPr>
        <w:t>)</w:t>
      </w:r>
      <w:r w:rsidRPr="00DD5029">
        <w:rPr>
          <w:bCs/>
          <w:sz w:val="22"/>
          <w:szCs w:val="22"/>
        </w:rPr>
        <w:t xml:space="preserve">. </w:t>
      </w:r>
    </w:p>
    <w:p w14:paraId="69637D69" w14:textId="10866002" w:rsidR="00153DF7" w:rsidRPr="00153DF7" w:rsidRDefault="00153DF7" w:rsidP="0025667C">
      <w:pPr>
        <w:numPr>
          <w:ilvl w:val="0"/>
          <w:numId w:val="26"/>
        </w:numPr>
        <w:spacing w:line="276" w:lineRule="auto"/>
        <w:ind w:hanging="599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Eight months </w:t>
      </w:r>
      <w:r w:rsidR="00AC15FD">
        <w:rPr>
          <w:sz w:val="22"/>
          <w:szCs w:val="22"/>
        </w:rPr>
        <w:t>experience at</w:t>
      </w:r>
      <w:r>
        <w:rPr>
          <w:sz w:val="22"/>
          <w:szCs w:val="22"/>
        </w:rPr>
        <w:t xml:space="preserve"> Chandra Creative Solution Kakinada.  </w:t>
      </w:r>
    </w:p>
    <w:p w14:paraId="2BC1F10F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</w:p>
    <w:p w14:paraId="4A49A517" w14:textId="77777777" w:rsidR="00826945" w:rsidRPr="00DD5029" w:rsidRDefault="001D1E8F" w:rsidP="0025667C">
      <w:pPr>
        <w:spacing w:line="276" w:lineRule="auto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>Academics</w:t>
      </w:r>
      <w:r w:rsidR="004E2C6D" w:rsidRPr="00DD5029">
        <w:rPr>
          <w:b/>
          <w:sz w:val="22"/>
          <w:szCs w:val="22"/>
        </w:rPr>
        <w:t>:</w:t>
      </w:r>
    </w:p>
    <w:p w14:paraId="064F38A1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002"/>
        <w:gridCol w:w="4336"/>
        <w:gridCol w:w="985"/>
        <w:gridCol w:w="1158"/>
      </w:tblGrid>
      <w:tr w:rsidR="002D0C97" w:rsidRPr="00DD5029" w14:paraId="6F466300" w14:textId="77777777">
        <w:trPr>
          <w:trHeight w:val="237"/>
        </w:trPr>
        <w:tc>
          <w:tcPr>
            <w:tcW w:w="3060" w:type="dxa"/>
          </w:tcPr>
          <w:p w14:paraId="283C20BA" w14:textId="7D63C9B5" w:rsidR="00826945" w:rsidRPr="00DD5029" w:rsidRDefault="00106721" w:rsidP="0025667C">
            <w:pPr>
              <w:spacing w:line="276" w:lineRule="auto"/>
              <w:ind w:left="-108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</w:t>
            </w:r>
            <w:r w:rsidR="00AE3CDD" w:rsidRPr="00DD5029">
              <w:rPr>
                <w:b/>
                <w:sz w:val="22"/>
                <w:szCs w:val="22"/>
              </w:rPr>
              <w:t>B.E</w:t>
            </w:r>
          </w:p>
        </w:tc>
        <w:tc>
          <w:tcPr>
            <w:tcW w:w="4410" w:type="dxa"/>
          </w:tcPr>
          <w:p w14:paraId="25C047CE" w14:textId="77777777" w:rsidR="00826945" w:rsidRPr="00DD5029" w:rsidRDefault="00E705A3" w:rsidP="0025667C">
            <w:pPr>
              <w:spacing w:line="276" w:lineRule="auto"/>
              <w:rPr>
                <w:bCs/>
                <w:color w:val="000000"/>
                <w:sz w:val="22"/>
                <w:szCs w:val="22"/>
                <w:lang w:val="de-DE"/>
              </w:rPr>
            </w:pPr>
            <w:r w:rsidRPr="00E705A3">
              <w:rPr>
                <w:sz w:val="22"/>
                <w:szCs w:val="22"/>
                <w:lang w:val="en-US"/>
              </w:rPr>
              <w:t xml:space="preserve">Erode </w:t>
            </w:r>
            <w:proofErr w:type="spellStart"/>
            <w:r w:rsidRPr="00E705A3">
              <w:rPr>
                <w:sz w:val="22"/>
                <w:szCs w:val="22"/>
                <w:lang w:val="en-US"/>
              </w:rPr>
              <w:t>Sengunthar</w:t>
            </w:r>
            <w:proofErr w:type="spellEnd"/>
            <w:r w:rsidRPr="00E705A3">
              <w:rPr>
                <w:sz w:val="22"/>
                <w:szCs w:val="22"/>
                <w:lang w:val="en-US"/>
              </w:rPr>
              <w:t xml:space="preserve"> Engineering College</w:t>
            </w:r>
          </w:p>
        </w:tc>
        <w:tc>
          <w:tcPr>
            <w:tcW w:w="990" w:type="dxa"/>
          </w:tcPr>
          <w:p w14:paraId="5C8F6135" w14:textId="77777777" w:rsidR="00826945" w:rsidRPr="00DD5029" w:rsidRDefault="00ED28D7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7</w:t>
            </w:r>
            <w:r w:rsidR="00E705A3">
              <w:rPr>
                <w:sz w:val="22"/>
                <w:szCs w:val="22"/>
              </w:rPr>
              <w:t>3.5</w:t>
            </w:r>
            <w:r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03911103" w14:textId="77777777" w:rsidR="00826945" w:rsidRPr="00DD5029" w:rsidRDefault="0082694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20</w:t>
            </w:r>
            <w:r w:rsidR="00EC4883" w:rsidRPr="00DD5029">
              <w:rPr>
                <w:sz w:val="22"/>
                <w:szCs w:val="22"/>
              </w:rPr>
              <w:t>1</w:t>
            </w:r>
            <w:r w:rsidR="00E705A3">
              <w:rPr>
                <w:sz w:val="22"/>
                <w:szCs w:val="22"/>
              </w:rPr>
              <w:t>7</w:t>
            </w:r>
          </w:p>
        </w:tc>
      </w:tr>
      <w:tr w:rsidR="002D0C97" w:rsidRPr="00DD5029" w14:paraId="54F40EDC" w14:textId="77777777">
        <w:trPr>
          <w:trHeight w:val="237"/>
        </w:trPr>
        <w:tc>
          <w:tcPr>
            <w:tcW w:w="3060" w:type="dxa"/>
          </w:tcPr>
          <w:p w14:paraId="7A50D8B4" w14:textId="77777777" w:rsidR="00826945" w:rsidRPr="00DD5029" w:rsidRDefault="00106721" w:rsidP="0025667C">
            <w:pPr>
              <w:spacing w:line="276" w:lineRule="auto"/>
              <w:ind w:left="-108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  </w:t>
            </w:r>
            <w:r w:rsidR="000B7713" w:rsidRPr="00DD5029">
              <w:rPr>
                <w:b/>
                <w:sz w:val="22"/>
                <w:szCs w:val="22"/>
              </w:rPr>
              <w:t>1</w:t>
            </w:r>
            <w:r w:rsidR="00625265" w:rsidRPr="00DD5029">
              <w:rPr>
                <w:b/>
                <w:sz w:val="22"/>
                <w:szCs w:val="22"/>
              </w:rPr>
              <w:t>2</w:t>
            </w:r>
            <w:r w:rsidR="000B7713" w:rsidRPr="00DD5029">
              <w:rPr>
                <w:b/>
                <w:sz w:val="22"/>
                <w:szCs w:val="22"/>
              </w:rPr>
              <w:t>th</w:t>
            </w:r>
            <w:r w:rsidR="00826945" w:rsidRPr="00DD5029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410" w:type="dxa"/>
          </w:tcPr>
          <w:p w14:paraId="0A966C34" w14:textId="77777777" w:rsidR="00826945" w:rsidRPr="00DD5029" w:rsidRDefault="00E705A3" w:rsidP="00E705A3">
            <w:pPr>
              <w:spacing w:line="276" w:lineRule="auto"/>
              <w:rPr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SVS</w:t>
            </w:r>
            <w:r w:rsidRPr="00E705A3">
              <w:rPr>
                <w:bCs/>
                <w:color w:val="000000"/>
                <w:sz w:val="22"/>
                <w:szCs w:val="22"/>
                <w:lang w:val="en-US"/>
              </w:rPr>
              <w:t xml:space="preserve"> Higher Secondary School</w:t>
            </w:r>
            <w:r w:rsidR="008A5F85" w:rsidRPr="00DD5029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Sankari</w:t>
            </w:r>
            <w:proofErr w:type="spellEnd"/>
          </w:p>
        </w:tc>
        <w:tc>
          <w:tcPr>
            <w:tcW w:w="990" w:type="dxa"/>
          </w:tcPr>
          <w:p w14:paraId="47C1AF47" w14:textId="77777777" w:rsidR="00826945" w:rsidRPr="00DD5029" w:rsidRDefault="008A5F8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7</w:t>
            </w:r>
            <w:r w:rsidR="00E705A3">
              <w:rPr>
                <w:sz w:val="22"/>
                <w:szCs w:val="22"/>
              </w:rPr>
              <w:t>9</w:t>
            </w:r>
            <w:r w:rsidR="00826945"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6C6E0CF5" w14:textId="77777777" w:rsidR="00826945" w:rsidRPr="00DD5029" w:rsidRDefault="00E705A3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</w:tr>
      <w:tr w:rsidR="002D0C97" w:rsidRPr="00DD5029" w14:paraId="63E857DD" w14:textId="77777777">
        <w:trPr>
          <w:trHeight w:val="237"/>
        </w:trPr>
        <w:tc>
          <w:tcPr>
            <w:tcW w:w="3060" w:type="dxa"/>
          </w:tcPr>
          <w:p w14:paraId="31EAF181" w14:textId="77777777" w:rsidR="00826945" w:rsidRPr="00DD5029" w:rsidRDefault="00625265" w:rsidP="0025667C">
            <w:pPr>
              <w:spacing w:line="276" w:lineRule="auto"/>
              <w:rPr>
                <w:sz w:val="22"/>
                <w:szCs w:val="22"/>
              </w:rPr>
            </w:pPr>
            <w:r w:rsidRPr="00DD5029">
              <w:rPr>
                <w:b/>
                <w:sz w:val="22"/>
                <w:szCs w:val="22"/>
              </w:rPr>
              <w:t xml:space="preserve">10th </w:t>
            </w:r>
          </w:p>
        </w:tc>
        <w:tc>
          <w:tcPr>
            <w:tcW w:w="4410" w:type="dxa"/>
          </w:tcPr>
          <w:p w14:paraId="1D3FA4B4" w14:textId="77777777" w:rsidR="00826945" w:rsidRPr="00DD5029" w:rsidRDefault="00E705A3" w:rsidP="00E705A3">
            <w:pPr>
              <w:spacing w:line="276" w:lineRule="auto"/>
              <w:rPr>
                <w:sz w:val="22"/>
                <w:szCs w:val="22"/>
              </w:rPr>
            </w:pPr>
            <w:r w:rsidRPr="00E705A3">
              <w:rPr>
                <w:bCs/>
                <w:color w:val="000000"/>
                <w:sz w:val="22"/>
                <w:szCs w:val="22"/>
                <w:lang w:val="en-US"/>
              </w:rPr>
              <w:t>Sankar Higher Secondary School</w:t>
            </w:r>
            <w:r w:rsidR="008A5F85" w:rsidRPr="00DD5029">
              <w:rPr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Sankari</w:t>
            </w:r>
            <w:proofErr w:type="spellEnd"/>
          </w:p>
        </w:tc>
        <w:tc>
          <w:tcPr>
            <w:tcW w:w="990" w:type="dxa"/>
          </w:tcPr>
          <w:p w14:paraId="2D9E41C4" w14:textId="77777777" w:rsidR="00826945" w:rsidRPr="00DD5029" w:rsidRDefault="008A5F8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8</w:t>
            </w:r>
            <w:r w:rsidR="00E705A3">
              <w:rPr>
                <w:sz w:val="22"/>
                <w:szCs w:val="22"/>
              </w:rPr>
              <w:t>9.5</w:t>
            </w:r>
            <w:r w:rsidR="00826945" w:rsidRPr="00DD5029">
              <w:rPr>
                <w:sz w:val="22"/>
                <w:szCs w:val="22"/>
              </w:rPr>
              <w:t>%</w:t>
            </w:r>
          </w:p>
        </w:tc>
        <w:tc>
          <w:tcPr>
            <w:tcW w:w="1170" w:type="dxa"/>
          </w:tcPr>
          <w:p w14:paraId="0741E19B" w14:textId="77777777" w:rsidR="00826945" w:rsidRDefault="00826945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DD5029">
              <w:rPr>
                <w:sz w:val="22"/>
                <w:szCs w:val="22"/>
              </w:rPr>
              <w:t>20</w:t>
            </w:r>
            <w:r w:rsidR="00E705A3">
              <w:rPr>
                <w:sz w:val="22"/>
                <w:szCs w:val="22"/>
              </w:rPr>
              <w:t>11</w:t>
            </w:r>
          </w:p>
          <w:p w14:paraId="05789B77" w14:textId="77777777" w:rsidR="00CD0EF6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7EF0DD23" w14:textId="77777777" w:rsidR="00CD0EF6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7960730C" w14:textId="77777777" w:rsidR="00CD0EF6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042A882D" w14:textId="77777777" w:rsidR="00CD0EF6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6EB6E0B7" w14:textId="77777777" w:rsidR="00CD0EF6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2B4DD4C5" w14:textId="77777777" w:rsidR="00CD0EF6" w:rsidRPr="00DD5029" w:rsidRDefault="00CD0EF6" w:rsidP="00E705A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F7AEB" w:rsidRPr="00DD5029" w14:paraId="6FAC1CB1" w14:textId="77777777">
        <w:trPr>
          <w:trHeight w:val="237"/>
        </w:trPr>
        <w:tc>
          <w:tcPr>
            <w:tcW w:w="3060" w:type="dxa"/>
          </w:tcPr>
          <w:p w14:paraId="637FB25E" w14:textId="77777777" w:rsidR="002F7AEB" w:rsidRPr="00DD5029" w:rsidRDefault="002F7AEB" w:rsidP="0025667C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</w:tcPr>
          <w:p w14:paraId="34EAAE5E" w14:textId="77777777" w:rsidR="002F7AEB" w:rsidRPr="00DD5029" w:rsidRDefault="002F7AEB" w:rsidP="0025667C">
            <w:pPr>
              <w:spacing w:line="276" w:lineRule="auto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2A302D68" w14:textId="77777777" w:rsidR="002F7AEB" w:rsidRPr="00DD5029" w:rsidRDefault="002F7AEB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154ABFC8" w14:textId="77777777" w:rsidR="002F7AEB" w:rsidRPr="00DD5029" w:rsidRDefault="002F7AEB" w:rsidP="0025667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38D5A59E" w14:textId="2DD864CC" w:rsidR="00826945" w:rsidRPr="00DD5029" w:rsidRDefault="00826945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</w:rPr>
        <w:t xml:space="preserve">Project </w:t>
      </w:r>
      <w:r w:rsidR="00F8480E" w:rsidRPr="00DD5029">
        <w:rPr>
          <w:b/>
          <w:sz w:val="22"/>
          <w:szCs w:val="22"/>
        </w:rPr>
        <w:t>Experience</w:t>
      </w:r>
      <w:r w:rsidR="004E2C6D" w:rsidRPr="00DD5029">
        <w:rPr>
          <w:b/>
          <w:sz w:val="22"/>
          <w:szCs w:val="22"/>
        </w:rPr>
        <w:t>:</w:t>
      </w:r>
    </w:p>
    <w:p w14:paraId="773F66DA" w14:textId="77777777" w:rsidR="00826945" w:rsidRPr="00DD5029" w:rsidRDefault="00826945" w:rsidP="0025667C">
      <w:pPr>
        <w:pBdr>
          <w:top w:val="thinThickSmallGap" w:sz="12" w:space="1" w:color="auto"/>
        </w:pBdr>
        <w:shd w:val="clear" w:color="auto" w:fill="F2F2F2"/>
        <w:spacing w:line="276" w:lineRule="auto"/>
        <w:jc w:val="both"/>
        <w:rPr>
          <w:b/>
          <w:sz w:val="22"/>
          <w:szCs w:val="22"/>
        </w:rPr>
      </w:pPr>
    </w:p>
    <w:p w14:paraId="5659ABD6" w14:textId="77777777" w:rsidR="006B33A6" w:rsidRDefault="006B33A6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49220749" w14:textId="77777777" w:rsidR="00CB7842" w:rsidRPr="00E4519A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  <w:r w:rsidRPr="00E4519A">
        <w:rPr>
          <w:rFonts w:eastAsia="Calibri"/>
          <w:b/>
          <w:bCs/>
          <w:color w:val="000000"/>
          <w:sz w:val="28"/>
          <w:szCs w:val="28"/>
        </w:rPr>
        <w:t>Chandra Creative Solution</w:t>
      </w:r>
    </w:p>
    <w:p w14:paraId="397E4D7E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3D6FA9AC" w14:textId="77777777" w:rsidR="00E4519A" w:rsidRPr="00DD5029" w:rsidRDefault="00E4519A" w:rsidP="00E4519A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 </w:t>
      </w:r>
      <w:r>
        <w:rPr>
          <w:rFonts w:eastAsia="Calibri"/>
          <w:color w:val="000000"/>
          <w:sz w:val="22"/>
          <w:szCs w:val="22"/>
        </w:rPr>
        <w:t>Hot Lunch</w:t>
      </w:r>
    </w:p>
    <w:p w14:paraId="7FCD0F96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r>
        <w:rPr>
          <w:rFonts w:eastAsia="Calibri"/>
          <w:color w:val="000000"/>
          <w:sz w:val="22"/>
          <w:szCs w:val="22"/>
        </w:rPr>
        <w:t>CSS3</w:t>
      </w:r>
      <w:proofErr w:type="gramStart"/>
      <w:r>
        <w:rPr>
          <w:rFonts w:eastAsia="Calibri"/>
          <w:color w:val="000000"/>
          <w:sz w:val="22"/>
          <w:szCs w:val="22"/>
        </w:rPr>
        <w:t>,Bootstarp</w:t>
      </w:r>
      <w:proofErr w:type="gramEnd"/>
    </w:p>
    <w:p w14:paraId="78DBE11A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>
        <w:rPr>
          <w:rFonts w:eastAsia="Calibri"/>
          <w:color w:val="000000"/>
          <w:sz w:val="22"/>
          <w:szCs w:val="22"/>
        </w:rPr>
        <w:t>: 3</w:t>
      </w:r>
      <w:r w:rsidRPr="00DD5029">
        <w:rPr>
          <w:rFonts w:eastAsia="Calibri"/>
          <w:color w:val="000000"/>
          <w:sz w:val="22"/>
          <w:szCs w:val="22"/>
        </w:rPr>
        <w:t xml:space="preserve"> Months</w:t>
      </w:r>
    </w:p>
    <w:p w14:paraId="2657AD24" w14:textId="77777777" w:rsidR="00E4519A" w:rsidRPr="00DD5029" w:rsidRDefault="00E4519A" w:rsidP="00E4519A">
      <w:pPr>
        <w:spacing w:line="276" w:lineRule="auto"/>
        <w:jc w:val="both"/>
        <w:rPr>
          <w:rFonts w:eastAsia="Calibri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 xml:space="preserve">UI </w:t>
      </w:r>
      <w:r w:rsidRPr="00DD5029">
        <w:rPr>
          <w:rFonts w:eastAsia="Calibri"/>
          <w:sz w:val="22"/>
          <w:szCs w:val="22"/>
        </w:rPr>
        <w:t>developer</w:t>
      </w:r>
    </w:p>
    <w:p w14:paraId="0C99F9F3" w14:textId="77777777" w:rsidR="00E4519A" w:rsidRPr="00DD5029" w:rsidRDefault="00E4519A" w:rsidP="00E4519A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0A1697C7" w14:textId="77777777" w:rsidR="00E4519A" w:rsidRDefault="00E4519A" w:rsidP="00E4519A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This project based on food </w:t>
      </w:r>
      <w:proofErr w:type="spellStart"/>
      <w:r>
        <w:rPr>
          <w:sz w:val="22"/>
          <w:szCs w:val="22"/>
        </w:rPr>
        <w:t>order.Here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am creating front end templates for this project.</w:t>
      </w:r>
    </w:p>
    <w:p w14:paraId="1FC95F1F" w14:textId="77777777" w:rsidR="00E4519A" w:rsidRPr="00E4519A" w:rsidRDefault="00E4519A" w:rsidP="00E4519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B52FA16" w14:textId="77777777" w:rsidR="00E4519A" w:rsidRPr="00DD5029" w:rsidRDefault="00E4519A" w:rsidP="00E4519A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proofErr w:type="spellStart"/>
      <w:r>
        <w:rPr>
          <w:rFonts w:eastAsia="Calibri"/>
          <w:color w:val="000000"/>
          <w:sz w:val="22"/>
          <w:szCs w:val="22"/>
        </w:rPr>
        <w:t>Fitction</w:t>
      </w:r>
      <w:proofErr w:type="spellEnd"/>
    </w:p>
    <w:p w14:paraId="0950DEF5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>, CSS</w:t>
      </w:r>
      <w:r>
        <w:rPr>
          <w:rFonts w:eastAsia="Calibri"/>
          <w:color w:val="000000"/>
          <w:sz w:val="22"/>
          <w:szCs w:val="22"/>
        </w:rPr>
        <w:t>3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>
        <w:rPr>
          <w:rFonts w:eastAsia="Calibri"/>
          <w:color w:val="000000"/>
          <w:sz w:val="22"/>
          <w:szCs w:val="22"/>
        </w:rPr>
        <w:t>AngularJs</w:t>
      </w:r>
      <w:proofErr w:type="spellEnd"/>
      <w:r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>
        <w:rPr>
          <w:rFonts w:eastAsia="Calibri"/>
          <w:color w:val="000000"/>
          <w:sz w:val="22"/>
          <w:szCs w:val="22"/>
        </w:rPr>
        <w:t>Php</w:t>
      </w:r>
      <w:proofErr w:type="spellEnd"/>
      <w:r>
        <w:rPr>
          <w:rFonts w:eastAsia="Calibri"/>
          <w:color w:val="000000"/>
          <w:sz w:val="22"/>
          <w:szCs w:val="22"/>
        </w:rPr>
        <w:t xml:space="preserve">- </w:t>
      </w:r>
      <w:proofErr w:type="spellStart"/>
      <w:r>
        <w:rPr>
          <w:rFonts w:eastAsia="Calibri"/>
          <w:color w:val="000000"/>
          <w:sz w:val="22"/>
          <w:szCs w:val="22"/>
        </w:rPr>
        <w:t>Laravel</w:t>
      </w:r>
      <w:proofErr w:type="spellEnd"/>
      <w:r w:rsidRPr="00DD5029">
        <w:rPr>
          <w:rFonts w:eastAsia="Calibri"/>
          <w:color w:val="000000"/>
          <w:sz w:val="22"/>
          <w:szCs w:val="22"/>
        </w:rPr>
        <w:t>.</w:t>
      </w:r>
    </w:p>
    <w:p w14:paraId="7E8622FC" w14:textId="77777777" w:rsidR="00E4519A" w:rsidRPr="00DD5029" w:rsidRDefault="00E4519A" w:rsidP="00E4519A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2 Months</w:t>
      </w:r>
    </w:p>
    <w:p w14:paraId="7AF91069" w14:textId="77777777" w:rsidR="00CB7842" w:rsidRDefault="00E4519A" w:rsidP="00E4519A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3FF77784" w14:textId="77777777" w:rsidR="00E4519A" w:rsidRPr="00DD5029" w:rsidRDefault="00E4519A" w:rsidP="00E4519A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13B0E809" w14:textId="77777777" w:rsidR="00E4519A" w:rsidRDefault="00E4519A" w:rsidP="00E4519A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This project based on story reading.</w:t>
      </w:r>
      <w:r w:rsidRPr="00E4519A">
        <w:rPr>
          <w:sz w:val="22"/>
          <w:szCs w:val="22"/>
        </w:rPr>
        <w:t xml:space="preserve"> </w:t>
      </w:r>
      <w:r w:rsidRPr="00DD5029">
        <w:rPr>
          <w:sz w:val="22"/>
          <w:szCs w:val="22"/>
        </w:rPr>
        <w:t>This app is developed using Ionic framework</w:t>
      </w:r>
      <w:r>
        <w:rPr>
          <w:sz w:val="22"/>
          <w:szCs w:val="22"/>
        </w:rPr>
        <w:t xml:space="preserve"> and dashboard</w:t>
      </w:r>
      <w:r w:rsidRPr="00DD5029">
        <w:rPr>
          <w:sz w:val="22"/>
          <w:szCs w:val="22"/>
        </w:rPr>
        <w:t xml:space="preserve">, it supports both Android and </w:t>
      </w:r>
      <w:proofErr w:type="spellStart"/>
      <w:r w:rsidRPr="00DD5029">
        <w:rPr>
          <w:sz w:val="22"/>
          <w:szCs w:val="22"/>
        </w:rPr>
        <w:t>IOS.</w:t>
      </w:r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developed at laravel5.7 and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>.</w:t>
      </w:r>
    </w:p>
    <w:p w14:paraId="04C25606" w14:textId="77777777" w:rsidR="00E4519A" w:rsidRPr="00E4519A" w:rsidRDefault="00E4519A" w:rsidP="00E4519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E6AD2DD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532821FB" w14:textId="77777777" w:rsidR="00CB7842" w:rsidRPr="00E4519A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  <w:proofErr w:type="spellStart"/>
      <w:r w:rsidRPr="00E4519A">
        <w:rPr>
          <w:rFonts w:eastAsia="Calibri"/>
          <w:b/>
          <w:bCs/>
          <w:color w:val="000000"/>
          <w:sz w:val="28"/>
          <w:szCs w:val="28"/>
        </w:rPr>
        <w:t>Acestra</w:t>
      </w:r>
      <w:proofErr w:type="spellEnd"/>
      <w:r w:rsidRPr="00E4519A">
        <w:rPr>
          <w:rFonts w:eastAsia="Calibri"/>
          <w:b/>
          <w:bCs/>
          <w:color w:val="000000"/>
          <w:sz w:val="28"/>
          <w:szCs w:val="28"/>
        </w:rPr>
        <w:t xml:space="preserve"> Networks</w:t>
      </w:r>
    </w:p>
    <w:p w14:paraId="45AC6EC7" w14:textId="77777777" w:rsidR="00CB7842" w:rsidRDefault="00CB7842" w:rsidP="006B33A6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0322A4E9" w14:textId="4D356147" w:rsidR="006B33A6" w:rsidRPr="00DD5029" w:rsidRDefault="006B33A6" w:rsidP="00AC15FD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 </w:t>
      </w:r>
      <w:proofErr w:type="spellStart"/>
      <w:r w:rsidR="005B2C58">
        <w:rPr>
          <w:rFonts w:eastAsia="Calibri"/>
          <w:color w:val="000000"/>
          <w:sz w:val="22"/>
          <w:szCs w:val="22"/>
        </w:rPr>
        <w:t>C</w:t>
      </w:r>
      <w:r w:rsidR="005B2C58">
        <w:rPr>
          <w:rFonts w:eastAsia="Calibri"/>
          <w:b/>
          <w:color w:val="000000"/>
          <w:sz w:val="22"/>
          <w:szCs w:val="22"/>
        </w:rPr>
        <w:t>ompleteHome</w:t>
      </w:r>
      <w:proofErr w:type="spellEnd"/>
      <w:r w:rsidR="005B2C58">
        <w:rPr>
          <w:rFonts w:eastAsia="Calibri"/>
          <w:b/>
          <w:color w:val="000000"/>
          <w:sz w:val="22"/>
          <w:szCs w:val="22"/>
        </w:rPr>
        <w:t xml:space="preserve">         </w:t>
      </w:r>
      <w:proofErr w:type="gramStart"/>
      <w:r w:rsidR="005B2C58">
        <w:rPr>
          <w:rFonts w:eastAsia="Calibri"/>
          <w:b/>
          <w:color w:val="000000"/>
          <w:sz w:val="22"/>
          <w:szCs w:val="22"/>
        </w:rPr>
        <w:t>Link :</w:t>
      </w:r>
      <w:proofErr w:type="gramEnd"/>
      <w:r w:rsidR="005B2C58">
        <w:rPr>
          <w:rFonts w:eastAsia="Calibri"/>
          <w:b/>
          <w:color w:val="000000"/>
          <w:sz w:val="22"/>
          <w:szCs w:val="22"/>
        </w:rPr>
        <w:t xml:space="preserve"> </w:t>
      </w:r>
      <w:hyperlink r:id="rId6" w:history="1">
        <w:r w:rsidR="005B2C58">
          <w:rPr>
            <w:rStyle w:val="Hyperlink"/>
          </w:rPr>
          <w:t>https://completehomefurnish.com/</w:t>
        </w:r>
      </w:hyperlink>
    </w:p>
    <w:p w14:paraId="631D1F3D" w14:textId="37F0F808" w:rsidR="006B33A6" w:rsidRPr="00DD5029" w:rsidRDefault="006B33A6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 w:rsidR="00E705A3"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r w:rsidR="00E705A3">
        <w:rPr>
          <w:rFonts w:eastAsia="Calibri"/>
          <w:color w:val="000000"/>
          <w:sz w:val="22"/>
          <w:szCs w:val="22"/>
        </w:rPr>
        <w:t>CSS3</w:t>
      </w:r>
      <w:r w:rsidR="005B2C58">
        <w:rPr>
          <w:rFonts w:eastAsia="Calibri"/>
          <w:color w:val="000000"/>
          <w:sz w:val="22"/>
          <w:szCs w:val="22"/>
        </w:rPr>
        <w:t>,</w:t>
      </w:r>
      <w:r w:rsidR="005B2C58" w:rsidRPr="005B2C58">
        <w:t xml:space="preserve"> </w:t>
      </w:r>
      <w:r w:rsidR="005B2C58">
        <w:t>B</w:t>
      </w:r>
      <w:r w:rsidR="005B2C58" w:rsidRPr="005B2C58">
        <w:rPr>
          <w:rFonts w:eastAsia="Calibri"/>
          <w:color w:val="000000"/>
          <w:sz w:val="22"/>
          <w:szCs w:val="22"/>
        </w:rPr>
        <w:t>ootstrap</w:t>
      </w:r>
      <w:r w:rsidR="005B2C58">
        <w:rPr>
          <w:rFonts w:eastAsia="Calibri"/>
          <w:color w:val="000000"/>
          <w:sz w:val="22"/>
          <w:szCs w:val="22"/>
        </w:rPr>
        <w:t>-</w:t>
      </w:r>
      <w:r w:rsidR="005B2C58" w:rsidRPr="005B2C58">
        <w:rPr>
          <w:rFonts w:eastAsia="Calibri"/>
          <w:color w:val="000000"/>
          <w:sz w:val="22"/>
          <w:szCs w:val="22"/>
        </w:rPr>
        <w:t>4</w:t>
      </w:r>
      <w:proofErr w:type="gramStart"/>
      <w:r w:rsidR="00E705A3">
        <w:rPr>
          <w:rFonts w:eastAsia="Calibri"/>
          <w:color w:val="000000"/>
          <w:sz w:val="22"/>
          <w:szCs w:val="22"/>
        </w:rPr>
        <w:t>,</w:t>
      </w:r>
      <w:r w:rsidR="005B2C58">
        <w:rPr>
          <w:rFonts w:eastAsia="Calibri"/>
          <w:color w:val="000000"/>
          <w:sz w:val="22"/>
          <w:szCs w:val="22"/>
        </w:rPr>
        <w:t>Laravel</w:t>
      </w:r>
      <w:proofErr w:type="gramEnd"/>
      <w:r w:rsidR="005B2C58">
        <w:rPr>
          <w:rFonts w:eastAsia="Calibri"/>
          <w:color w:val="000000"/>
          <w:sz w:val="22"/>
          <w:szCs w:val="22"/>
        </w:rPr>
        <w:t>-5.7,Angular -4,Mysql</w:t>
      </w:r>
    </w:p>
    <w:p w14:paraId="6F444186" w14:textId="77777777" w:rsidR="006B33A6" w:rsidRPr="00DD5029" w:rsidRDefault="006B33A6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2 Months</w:t>
      </w:r>
    </w:p>
    <w:p w14:paraId="2892A4C5" w14:textId="40EF15C5" w:rsidR="006B33A6" w:rsidRPr="00DD5029" w:rsidRDefault="006B33A6" w:rsidP="00AC15FD">
      <w:pPr>
        <w:spacing w:line="276" w:lineRule="auto"/>
        <w:jc w:val="both"/>
        <w:rPr>
          <w:rFonts w:eastAsia="Calibri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5B2C58">
        <w:rPr>
          <w:rFonts w:eastAsia="Calibri"/>
          <w:color w:val="000000"/>
          <w:sz w:val="22"/>
          <w:szCs w:val="22"/>
        </w:rPr>
        <w:t xml:space="preserve">Web </w:t>
      </w:r>
      <w:r w:rsidR="00E705A3"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1CC7F368" w14:textId="77777777" w:rsidR="006B33A6" w:rsidRPr="00DD5029" w:rsidRDefault="006B33A6" w:rsidP="00AC15FD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3DD1AE74" w14:textId="1596B155" w:rsidR="007128CE" w:rsidRDefault="006B33A6" w:rsidP="00F242BE">
      <w:pPr>
        <w:spacing w:line="276" w:lineRule="auto"/>
        <w:ind w:left="720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</w:r>
      <w:r w:rsidR="004C553D">
        <w:rPr>
          <w:sz w:val="22"/>
          <w:szCs w:val="22"/>
        </w:rPr>
        <w:t>This is E</w:t>
      </w:r>
      <w:r w:rsidR="004C553D" w:rsidRPr="004C553D">
        <w:rPr>
          <w:sz w:val="22"/>
          <w:szCs w:val="22"/>
        </w:rPr>
        <w:t>commerce website</w:t>
      </w:r>
      <w:r w:rsidR="00E705A3" w:rsidRPr="00DD5029">
        <w:rPr>
          <w:sz w:val="22"/>
          <w:szCs w:val="22"/>
        </w:rPr>
        <w:t xml:space="preserve">. Here users can </w:t>
      </w:r>
      <w:r w:rsidR="004C553D">
        <w:rPr>
          <w:sz w:val="22"/>
          <w:szCs w:val="22"/>
        </w:rPr>
        <w:t xml:space="preserve">search &amp; </w:t>
      </w:r>
      <w:r w:rsidR="00E705A3" w:rsidRPr="00DD5029">
        <w:rPr>
          <w:sz w:val="22"/>
          <w:szCs w:val="22"/>
        </w:rPr>
        <w:t xml:space="preserve">find </w:t>
      </w:r>
      <w:r w:rsidR="004C553D">
        <w:rPr>
          <w:sz w:val="22"/>
          <w:szCs w:val="22"/>
        </w:rPr>
        <w:t xml:space="preserve">Furniture, Mattress items and </w:t>
      </w:r>
      <w:proofErr w:type="spellStart"/>
      <w:r w:rsidR="004C553D">
        <w:rPr>
          <w:sz w:val="22"/>
          <w:szCs w:val="22"/>
        </w:rPr>
        <w:t>Homethings</w:t>
      </w:r>
      <w:proofErr w:type="spellEnd"/>
      <w:r w:rsidR="00E705A3" w:rsidRPr="00DD5029">
        <w:rPr>
          <w:sz w:val="22"/>
          <w:szCs w:val="22"/>
        </w:rPr>
        <w:t xml:space="preserve">. We will retrieve the </w:t>
      </w:r>
      <w:r w:rsidR="004C553D">
        <w:rPr>
          <w:sz w:val="22"/>
          <w:szCs w:val="22"/>
        </w:rPr>
        <w:t xml:space="preserve">All </w:t>
      </w:r>
      <w:proofErr w:type="spellStart"/>
      <w:r w:rsidR="004C553D">
        <w:rPr>
          <w:sz w:val="22"/>
          <w:szCs w:val="22"/>
        </w:rPr>
        <w:t>datas</w:t>
      </w:r>
      <w:proofErr w:type="spellEnd"/>
      <w:r w:rsidR="00E705A3" w:rsidRPr="00DD5029">
        <w:rPr>
          <w:sz w:val="22"/>
          <w:szCs w:val="22"/>
        </w:rPr>
        <w:t>, based</w:t>
      </w:r>
      <w:r w:rsidR="00342254">
        <w:rPr>
          <w:sz w:val="22"/>
          <w:szCs w:val="22"/>
        </w:rPr>
        <w:t xml:space="preserve"> on</w:t>
      </w:r>
      <w:r w:rsidR="00E705A3" w:rsidRPr="00DD5029">
        <w:rPr>
          <w:sz w:val="22"/>
          <w:szCs w:val="22"/>
        </w:rPr>
        <w:t xml:space="preserve"> </w:t>
      </w:r>
      <w:r w:rsidR="00342254">
        <w:rPr>
          <w:sz w:val="22"/>
          <w:szCs w:val="22"/>
        </w:rPr>
        <w:t>user search</w:t>
      </w:r>
      <w:r w:rsidR="00E705A3" w:rsidRPr="00DD5029">
        <w:rPr>
          <w:sz w:val="22"/>
          <w:szCs w:val="22"/>
        </w:rPr>
        <w:t>. Also</w:t>
      </w:r>
      <w:r w:rsidR="00342254">
        <w:rPr>
          <w:sz w:val="22"/>
          <w:szCs w:val="22"/>
        </w:rPr>
        <w:t xml:space="preserve"> give the best User Experience</w:t>
      </w:r>
      <w:r w:rsidR="00E705A3" w:rsidRPr="00DD5029">
        <w:rPr>
          <w:sz w:val="22"/>
          <w:szCs w:val="22"/>
        </w:rPr>
        <w:t>.</w:t>
      </w:r>
    </w:p>
    <w:p w14:paraId="301E7188" w14:textId="77777777" w:rsidR="00B93CA6" w:rsidRPr="00DD5029" w:rsidRDefault="00B93CA6" w:rsidP="0025667C">
      <w:pPr>
        <w:spacing w:line="276" w:lineRule="auto"/>
        <w:jc w:val="both"/>
        <w:rPr>
          <w:sz w:val="22"/>
          <w:szCs w:val="22"/>
        </w:rPr>
      </w:pPr>
    </w:p>
    <w:p w14:paraId="1AF63CA2" w14:textId="77777777" w:rsidR="00287CC2" w:rsidRPr="00DD5029" w:rsidRDefault="00287CC2" w:rsidP="0025667C">
      <w:pPr>
        <w:spacing w:line="276" w:lineRule="auto"/>
        <w:jc w:val="both"/>
        <w:rPr>
          <w:rFonts w:eastAsia="Calibri"/>
          <w:b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proofErr w:type="spellStart"/>
      <w:r w:rsidR="00153DF7">
        <w:rPr>
          <w:rFonts w:eastAsia="Calibri"/>
          <w:b/>
          <w:color w:val="000000"/>
          <w:sz w:val="22"/>
          <w:szCs w:val="22"/>
        </w:rPr>
        <w:t>Rapro</w:t>
      </w:r>
      <w:proofErr w:type="spellEnd"/>
    </w:p>
    <w:p w14:paraId="7380DE9A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>: HTML</w:t>
      </w:r>
      <w:r w:rsidR="00E705A3">
        <w:rPr>
          <w:rFonts w:eastAsia="Calibri"/>
          <w:color w:val="000000"/>
          <w:sz w:val="22"/>
          <w:szCs w:val="22"/>
        </w:rPr>
        <w:t>5</w:t>
      </w:r>
      <w:r w:rsidRPr="00DD5029">
        <w:rPr>
          <w:rFonts w:eastAsia="Calibri"/>
          <w:color w:val="000000"/>
          <w:sz w:val="22"/>
          <w:szCs w:val="22"/>
        </w:rPr>
        <w:t>, CSS</w:t>
      </w:r>
      <w:r w:rsidR="00E705A3">
        <w:rPr>
          <w:rFonts w:eastAsia="Calibri"/>
          <w:color w:val="000000"/>
          <w:sz w:val="22"/>
          <w:szCs w:val="22"/>
        </w:rPr>
        <w:t>3</w:t>
      </w:r>
      <w:r w:rsidRPr="00DD5029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 w:rsidR="00E705A3">
        <w:rPr>
          <w:rFonts w:eastAsia="Calibri"/>
          <w:color w:val="000000"/>
          <w:sz w:val="22"/>
          <w:szCs w:val="22"/>
        </w:rPr>
        <w:t>AngularJs</w:t>
      </w:r>
      <w:proofErr w:type="spellEnd"/>
      <w:r w:rsidR="00E705A3">
        <w:rPr>
          <w:rFonts w:eastAsia="Calibri"/>
          <w:color w:val="000000"/>
          <w:sz w:val="22"/>
          <w:szCs w:val="22"/>
        </w:rPr>
        <w:t xml:space="preserve">, </w:t>
      </w:r>
      <w:r w:rsidRPr="00DD5029">
        <w:rPr>
          <w:rFonts w:eastAsia="Calibri"/>
          <w:color w:val="000000"/>
          <w:sz w:val="22"/>
          <w:szCs w:val="22"/>
        </w:rPr>
        <w:t>Ionic-1</w:t>
      </w:r>
      <w:proofErr w:type="gramStart"/>
      <w:r w:rsidRPr="00DD5029">
        <w:rPr>
          <w:rFonts w:eastAsia="Calibri"/>
          <w:color w:val="000000"/>
          <w:sz w:val="22"/>
          <w:szCs w:val="22"/>
        </w:rPr>
        <w:t>,</w:t>
      </w:r>
      <w:r w:rsidR="00E705A3">
        <w:rPr>
          <w:rFonts w:eastAsia="Calibri"/>
          <w:color w:val="000000"/>
          <w:sz w:val="22"/>
          <w:szCs w:val="22"/>
        </w:rPr>
        <w:t>Php</w:t>
      </w:r>
      <w:proofErr w:type="gramEnd"/>
      <w:r w:rsidR="00E705A3">
        <w:rPr>
          <w:rFonts w:eastAsia="Calibri"/>
          <w:color w:val="000000"/>
          <w:sz w:val="22"/>
          <w:szCs w:val="22"/>
        </w:rPr>
        <w:t xml:space="preserve">- </w:t>
      </w:r>
      <w:proofErr w:type="spellStart"/>
      <w:r w:rsidR="00E705A3">
        <w:rPr>
          <w:rFonts w:eastAsia="Calibri"/>
          <w:color w:val="000000"/>
          <w:sz w:val="22"/>
          <w:szCs w:val="22"/>
        </w:rPr>
        <w:t>Laravel</w:t>
      </w:r>
      <w:proofErr w:type="spellEnd"/>
      <w:r w:rsidRPr="00DD5029">
        <w:rPr>
          <w:rFonts w:eastAsia="Calibri"/>
          <w:color w:val="000000"/>
          <w:sz w:val="22"/>
          <w:szCs w:val="22"/>
        </w:rPr>
        <w:t>.</w:t>
      </w:r>
    </w:p>
    <w:p w14:paraId="31E8AC49" w14:textId="77777777" w:rsidR="006B33A6" w:rsidRPr="00DD5029" w:rsidRDefault="006B33A6" w:rsidP="006B33A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2</w:t>
      </w:r>
      <w:r>
        <w:rPr>
          <w:rFonts w:eastAsia="Calibri"/>
          <w:color w:val="000000"/>
          <w:sz w:val="22"/>
          <w:szCs w:val="22"/>
        </w:rPr>
        <w:t xml:space="preserve"> Month</w:t>
      </w:r>
      <w:r w:rsidR="00E705A3">
        <w:rPr>
          <w:rFonts w:eastAsia="Calibri"/>
          <w:color w:val="000000"/>
          <w:sz w:val="22"/>
          <w:szCs w:val="22"/>
        </w:rPr>
        <w:t>s</w:t>
      </w:r>
    </w:p>
    <w:p w14:paraId="46264D8D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 xml:space="preserve">Application </w:t>
      </w:r>
      <w:r w:rsidRPr="00DD5029">
        <w:rPr>
          <w:rFonts w:eastAsia="Calibri"/>
          <w:sz w:val="22"/>
          <w:szCs w:val="22"/>
        </w:rPr>
        <w:t>developer</w:t>
      </w:r>
    </w:p>
    <w:p w14:paraId="4679FCAE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50DF6C9C" w14:textId="05646FE8" w:rsidR="00287CC2" w:rsidRPr="00DD5029" w:rsidRDefault="00287CC2" w:rsidP="0025667C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 w:rsidRPr="00DD5029">
        <w:rPr>
          <w:sz w:val="22"/>
          <w:szCs w:val="22"/>
        </w:rPr>
        <w:t xml:space="preserve">This is </w:t>
      </w:r>
      <w:proofErr w:type="gramStart"/>
      <w:r w:rsidRPr="00DD5029">
        <w:rPr>
          <w:sz w:val="22"/>
          <w:szCs w:val="22"/>
        </w:rPr>
        <w:t>an</w:t>
      </w:r>
      <w:proofErr w:type="gramEnd"/>
      <w:r w:rsidRPr="00DD5029">
        <w:rPr>
          <w:sz w:val="22"/>
          <w:szCs w:val="22"/>
        </w:rPr>
        <w:t xml:space="preserve"> </w:t>
      </w:r>
      <w:r w:rsidR="00153DF7">
        <w:rPr>
          <w:sz w:val="22"/>
          <w:szCs w:val="22"/>
        </w:rPr>
        <w:t xml:space="preserve">property </w:t>
      </w:r>
      <w:r w:rsidR="00342254">
        <w:rPr>
          <w:sz w:val="22"/>
          <w:szCs w:val="22"/>
        </w:rPr>
        <w:t>management</w:t>
      </w:r>
      <w:r w:rsidRPr="00DD5029">
        <w:rPr>
          <w:sz w:val="22"/>
          <w:szCs w:val="22"/>
        </w:rPr>
        <w:t xml:space="preserve"> application</w:t>
      </w:r>
      <w:r w:rsidR="00153DF7">
        <w:rPr>
          <w:sz w:val="22"/>
          <w:szCs w:val="22"/>
        </w:rPr>
        <w:t xml:space="preserve"> and its </w:t>
      </w:r>
      <w:r w:rsidR="00342254">
        <w:rPr>
          <w:sz w:val="22"/>
          <w:szCs w:val="22"/>
        </w:rPr>
        <w:t>control</w:t>
      </w:r>
      <w:r w:rsidR="00153DF7">
        <w:rPr>
          <w:sz w:val="22"/>
          <w:szCs w:val="22"/>
        </w:rPr>
        <w:t xml:space="preserve"> with dashboard</w:t>
      </w:r>
      <w:r w:rsidRPr="00DD5029">
        <w:rPr>
          <w:sz w:val="22"/>
          <w:szCs w:val="22"/>
        </w:rPr>
        <w:t>, nowadays most of</w:t>
      </w:r>
      <w:r w:rsidR="00153DF7">
        <w:rPr>
          <w:sz w:val="22"/>
          <w:szCs w:val="22"/>
        </w:rPr>
        <w:t xml:space="preserve"> people located other country and their house located in </w:t>
      </w:r>
      <w:r w:rsidR="00342254">
        <w:rPr>
          <w:sz w:val="22"/>
          <w:szCs w:val="22"/>
        </w:rPr>
        <w:t>India</w:t>
      </w:r>
      <w:r w:rsidR="00153DF7">
        <w:rPr>
          <w:sz w:val="22"/>
          <w:szCs w:val="22"/>
        </w:rPr>
        <w:t xml:space="preserve">. </w:t>
      </w:r>
      <w:proofErr w:type="gramStart"/>
      <w:r w:rsidR="00153DF7">
        <w:rPr>
          <w:sz w:val="22"/>
          <w:szCs w:val="22"/>
        </w:rPr>
        <w:t>so</w:t>
      </w:r>
      <w:proofErr w:type="gramEnd"/>
      <w:r w:rsidR="00153DF7">
        <w:rPr>
          <w:sz w:val="22"/>
          <w:szCs w:val="22"/>
        </w:rPr>
        <w:t xml:space="preserve"> </w:t>
      </w:r>
      <w:proofErr w:type="spellStart"/>
      <w:r w:rsidR="00153DF7">
        <w:rPr>
          <w:sz w:val="22"/>
          <w:szCs w:val="22"/>
        </w:rPr>
        <w:t>rapro</w:t>
      </w:r>
      <w:proofErr w:type="spellEnd"/>
      <w:r w:rsidR="00153DF7">
        <w:rPr>
          <w:sz w:val="22"/>
          <w:szCs w:val="22"/>
        </w:rPr>
        <w:t xml:space="preserve"> can provide all  service based on property  owner, tenant and </w:t>
      </w:r>
      <w:proofErr w:type="spellStart"/>
      <w:r w:rsidR="00153DF7">
        <w:rPr>
          <w:sz w:val="22"/>
          <w:szCs w:val="22"/>
        </w:rPr>
        <w:t>rapro</w:t>
      </w:r>
      <w:proofErr w:type="spellEnd"/>
      <w:r w:rsidR="00153DF7">
        <w:rPr>
          <w:sz w:val="22"/>
          <w:szCs w:val="22"/>
        </w:rPr>
        <w:t xml:space="preserve"> </w:t>
      </w:r>
      <w:r w:rsidRPr="00DD5029">
        <w:rPr>
          <w:sz w:val="22"/>
          <w:szCs w:val="22"/>
        </w:rPr>
        <w:t>. This app is developed using Ionic framework</w:t>
      </w:r>
      <w:r w:rsidR="00153DF7">
        <w:rPr>
          <w:sz w:val="22"/>
          <w:szCs w:val="22"/>
        </w:rPr>
        <w:t xml:space="preserve"> and dashboard</w:t>
      </w:r>
      <w:r w:rsidRPr="00DD5029">
        <w:rPr>
          <w:sz w:val="22"/>
          <w:szCs w:val="22"/>
        </w:rPr>
        <w:t xml:space="preserve">, it supports both Android and </w:t>
      </w:r>
      <w:proofErr w:type="spellStart"/>
      <w:r w:rsidRPr="00DD5029">
        <w:rPr>
          <w:sz w:val="22"/>
          <w:szCs w:val="22"/>
        </w:rPr>
        <w:t>IOS.</w:t>
      </w:r>
      <w:r w:rsidR="00153DF7">
        <w:rPr>
          <w:sz w:val="22"/>
          <w:szCs w:val="22"/>
        </w:rPr>
        <w:t>dashboard</w:t>
      </w:r>
      <w:proofErr w:type="spellEnd"/>
      <w:r w:rsidR="00153DF7">
        <w:rPr>
          <w:sz w:val="22"/>
          <w:szCs w:val="22"/>
        </w:rPr>
        <w:t xml:space="preserve"> developed at laravel5.7</w:t>
      </w:r>
      <w:r w:rsidR="00CB7842">
        <w:rPr>
          <w:sz w:val="22"/>
          <w:szCs w:val="22"/>
        </w:rPr>
        <w:t xml:space="preserve"> and </w:t>
      </w:r>
      <w:proofErr w:type="spellStart"/>
      <w:r w:rsidR="00CB7842">
        <w:rPr>
          <w:sz w:val="22"/>
          <w:szCs w:val="22"/>
        </w:rPr>
        <w:t>angularjs</w:t>
      </w:r>
      <w:proofErr w:type="spellEnd"/>
      <w:r w:rsidR="00CB7842">
        <w:rPr>
          <w:sz w:val="22"/>
          <w:szCs w:val="22"/>
        </w:rPr>
        <w:t>.</w:t>
      </w:r>
      <w:r w:rsidRPr="00DD5029">
        <w:rPr>
          <w:sz w:val="22"/>
          <w:szCs w:val="22"/>
        </w:rPr>
        <w:t xml:space="preserve"> </w:t>
      </w:r>
    </w:p>
    <w:p w14:paraId="26568EDD" w14:textId="77777777" w:rsidR="00287CC2" w:rsidRPr="00DD5029" w:rsidRDefault="00287CC2" w:rsidP="0025667C">
      <w:pPr>
        <w:spacing w:line="276" w:lineRule="auto"/>
        <w:jc w:val="both"/>
        <w:rPr>
          <w:sz w:val="22"/>
          <w:szCs w:val="22"/>
        </w:rPr>
      </w:pPr>
    </w:p>
    <w:p w14:paraId="78D7B96C" w14:textId="77777777" w:rsidR="00CD0EF6" w:rsidRDefault="00CD0EF6" w:rsidP="0025667C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06F168A3" w14:textId="77777777" w:rsidR="00CD0EF6" w:rsidRDefault="00CD0EF6" w:rsidP="0025667C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7647E730" w14:textId="77777777" w:rsidR="00CD0EF6" w:rsidRDefault="00CD0EF6" w:rsidP="0025667C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3F7D228F" w14:textId="77777777" w:rsidR="00CD0EF6" w:rsidRDefault="00CD0EF6" w:rsidP="0025667C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3EA3A72F" w14:textId="77777777" w:rsidR="00CD0EF6" w:rsidRDefault="00CD0EF6" w:rsidP="0025667C">
      <w:pPr>
        <w:spacing w:line="276" w:lineRule="auto"/>
        <w:jc w:val="both"/>
        <w:rPr>
          <w:rFonts w:eastAsia="Calibri"/>
          <w:b/>
          <w:bCs/>
          <w:color w:val="000000"/>
          <w:sz w:val="22"/>
          <w:szCs w:val="22"/>
        </w:rPr>
      </w:pPr>
    </w:p>
    <w:p w14:paraId="61B3873B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lastRenderedPageBreak/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153DF7">
        <w:rPr>
          <w:rFonts w:eastAsia="Calibri"/>
          <w:b/>
          <w:color w:val="000000"/>
          <w:sz w:val="22"/>
          <w:szCs w:val="22"/>
        </w:rPr>
        <w:t>Ace time</w:t>
      </w:r>
    </w:p>
    <w:p w14:paraId="3F57BF32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HTML, CSS, Bootstrap, Angular JS, </w:t>
      </w:r>
      <w:r w:rsidR="00E705A3">
        <w:rPr>
          <w:rFonts w:eastAsia="Calibri"/>
          <w:color w:val="000000"/>
          <w:sz w:val="22"/>
          <w:szCs w:val="22"/>
        </w:rPr>
        <w:t>Php- Laravel</w:t>
      </w:r>
      <w:r w:rsidRPr="00DD5029">
        <w:rPr>
          <w:rFonts w:eastAsia="Calibri"/>
          <w:color w:val="000000"/>
          <w:sz w:val="22"/>
          <w:szCs w:val="22"/>
        </w:rPr>
        <w:t>.</w:t>
      </w:r>
      <w:r w:rsidR="00153DF7">
        <w:rPr>
          <w:rFonts w:eastAsia="Calibri"/>
          <w:color w:val="000000"/>
          <w:sz w:val="22"/>
          <w:szCs w:val="22"/>
        </w:rPr>
        <w:t>Ionic-3</w:t>
      </w:r>
      <w:proofErr w:type="gramStart"/>
      <w:r w:rsidR="00153DF7">
        <w:rPr>
          <w:rFonts w:eastAsia="Calibri"/>
          <w:color w:val="000000"/>
          <w:sz w:val="22"/>
          <w:szCs w:val="22"/>
        </w:rPr>
        <w:t>,angular</w:t>
      </w:r>
      <w:proofErr w:type="gramEnd"/>
      <w:r w:rsidR="00153DF7">
        <w:rPr>
          <w:rFonts w:eastAsia="Calibri"/>
          <w:color w:val="000000"/>
          <w:sz w:val="22"/>
          <w:szCs w:val="22"/>
        </w:rPr>
        <w:t>-4</w:t>
      </w:r>
    </w:p>
    <w:p w14:paraId="244EB60F" w14:textId="77777777" w:rsidR="006B33A6" w:rsidRPr="00DD5029" w:rsidRDefault="006B33A6" w:rsidP="006B33A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3Months</w:t>
      </w:r>
    </w:p>
    <w:p w14:paraId="7AAB2F91" w14:textId="77777777" w:rsidR="00287CC2" w:rsidRPr="00DD5029" w:rsidRDefault="00287CC2" w:rsidP="0025667C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E705A3">
        <w:rPr>
          <w:rFonts w:eastAsia="Calibri"/>
          <w:color w:val="000000"/>
          <w:sz w:val="22"/>
          <w:szCs w:val="22"/>
        </w:rPr>
        <w:t>Backend Developer</w:t>
      </w:r>
    </w:p>
    <w:p w14:paraId="144CD0E1" w14:textId="77777777" w:rsidR="00287CC2" w:rsidRPr="00DD5029" w:rsidRDefault="00287CC2" w:rsidP="0025667C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61F5FD4F" w14:textId="3D5A3D99" w:rsidR="00287CC2" w:rsidRDefault="00287CC2" w:rsidP="0025667C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 w:rsidR="00E705A3">
        <w:rPr>
          <w:sz w:val="22"/>
          <w:szCs w:val="22"/>
        </w:rPr>
        <w:t xml:space="preserve">This is </w:t>
      </w:r>
      <w:r w:rsidR="00153DF7">
        <w:rPr>
          <w:sz w:val="22"/>
          <w:szCs w:val="22"/>
        </w:rPr>
        <w:t xml:space="preserve">Employee Monitoring </w:t>
      </w:r>
      <w:r w:rsidR="005A1E34">
        <w:rPr>
          <w:sz w:val="22"/>
          <w:szCs w:val="22"/>
        </w:rPr>
        <w:t>project</w:t>
      </w:r>
      <w:r w:rsidR="00E705A3">
        <w:rPr>
          <w:sz w:val="22"/>
          <w:szCs w:val="22"/>
        </w:rPr>
        <w:t>.</w:t>
      </w:r>
      <w:r w:rsidR="005A1E34">
        <w:rPr>
          <w:sz w:val="22"/>
          <w:szCs w:val="22"/>
        </w:rPr>
        <w:t xml:space="preserve"> </w:t>
      </w:r>
      <w:r w:rsidR="00AC15FD">
        <w:rPr>
          <w:sz w:val="22"/>
          <w:szCs w:val="22"/>
        </w:rPr>
        <w:t>Main</w:t>
      </w:r>
      <w:r w:rsidR="005A1E34">
        <w:rPr>
          <w:sz w:val="22"/>
          <w:szCs w:val="22"/>
        </w:rPr>
        <w:t xml:space="preserve"> modules are </w:t>
      </w:r>
      <w:proofErr w:type="spellStart"/>
      <w:r w:rsidR="005A1E34">
        <w:rPr>
          <w:sz w:val="22"/>
          <w:szCs w:val="22"/>
        </w:rPr>
        <w:t>dayin</w:t>
      </w:r>
      <w:proofErr w:type="gramStart"/>
      <w:r w:rsidR="005A1E34">
        <w:rPr>
          <w:sz w:val="22"/>
          <w:szCs w:val="22"/>
        </w:rPr>
        <w:t>,dayout,lunchin,out,attendance</w:t>
      </w:r>
      <w:proofErr w:type="spellEnd"/>
      <w:proofErr w:type="gramEnd"/>
      <w:r w:rsidR="005A1E34">
        <w:rPr>
          <w:sz w:val="22"/>
          <w:szCs w:val="22"/>
        </w:rPr>
        <w:t xml:space="preserve"> </w:t>
      </w:r>
      <w:r w:rsidR="00AC15FD">
        <w:rPr>
          <w:sz w:val="22"/>
          <w:szCs w:val="22"/>
        </w:rPr>
        <w:t>management, salary</w:t>
      </w:r>
      <w:r w:rsidR="005A1E34">
        <w:rPr>
          <w:sz w:val="22"/>
          <w:szCs w:val="22"/>
        </w:rPr>
        <w:t xml:space="preserve"> </w:t>
      </w:r>
      <w:r w:rsidR="00AC15FD">
        <w:rPr>
          <w:sz w:val="22"/>
          <w:szCs w:val="22"/>
        </w:rPr>
        <w:t>management. Mobile</w:t>
      </w:r>
      <w:r w:rsidR="00CB7842">
        <w:rPr>
          <w:sz w:val="22"/>
          <w:szCs w:val="22"/>
        </w:rPr>
        <w:t xml:space="preserve"> </w:t>
      </w:r>
      <w:r w:rsidR="00AC15FD">
        <w:rPr>
          <w:sz w:val="22"/>
          <w:szCs w:val="22"/>
        </w:rPr>
        <w:t>application develop</w:t>
      </w:r>
      <w:r w:rsidR="00CB7842">
        <w:rPr>
          <w:sz w:val="22"/>
          <w:szCs w:val="22"/>
        </w:rPr>
        <w:t xml:space="preserve"> with angular-4 and ionic-3.dashboard develop with laravel5.7 and </w:t>
      </w:r>
      <w:proofErr w:type="spellStart"/>
      <w:r w:rsidR="00CB7842">
        <w:rPr>
          <w:sz w:val="22"/>
          <w:szCs w:val="22"/>
        </w:rPr>
        <w:t>angularjs</w:t>
      </w:r>
      <w:proofErr w:type="spellEnd"/>
      <w:r w:rsidR="00CB7842">
        <w:rPr>
          <w:sz w:val="22"/>
          <w:szCs w:val="22"/>
        </w:rPr>
        <w:t>.</w:t>
      </w:r>
    </w:p>
    <w:p w14:paraId="434B3AA6" w14:textId="77777777" w:rsidR="00AC15FD" w:rsidRDefault="00AC15FD" w:rsidP="0025667C">
      <w:pPr>
        <w:spacing w:line="276" w:lineRule="auto"/>
        <w:jc w:val="both"/>
        <w:rPr>
          <w:sz w:val="22"/>
          <w:szCs w:val="22"/>
        </w:rPr>
      </w:pPr>
    </w:p>
    <w:p w14:paraId="649EACA4" w14:textId="77777777" w:rsidR="004B111B" w:rsidRDefault="004B111B" w:rsidP="00AC15FD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36520A89" w14:textId="77777777" w:rsidR="004B111B" w:rsidRDefault="004B111B" w:rsidP="00AC15FD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2599D41F" w14:textId="05884CDF" w:rsidR="00AC15FD" w:rsidRPr="00E4519A" w:rsidRDefault="00AC15FD" w:rsidP="00AC15FD">
      <w:pPr>
        <w:spacing w:line="276" w:lineRule="auto"/>
        <w:jc w:val="both"/>
        <w:rPr>
          <w:rFonts w:eastAsia="Calibri"/>
          <w:b/>
          <w:bCs/>
          <w:color w:val="000000"/>
          <w:sz w:val="28"/>
          <w:szCs w:val="28"/>
        </w:rPr>
      </w:pPr>
      <w:proofErr w:type="spellStart"/>
      <w:r>
        <w:rPr>
          <w:rFonts w:eastAsia="Calibri"/>
          <w:b/>
          <w:bCs/>
          <w:color w:val="000000"/>
          <w:sz w:val="28"/>
          <w:szCs w:val="28"/>
        </w:rPr>
        <w:t>LionForceTechnologies</w:t>
      </w:r>
      <w:proofErr w:type="spellEnd"/>
    </w:p>
    <w:p w14:paraId="3815BBCF" w14:textId="77777777" w:rsidR="00AC15FD" w:rsidRDefault="00AC15FD" w:rsidP="0025667C">
      <w:pPr>
        <w:spacing w:line="276" w:lineRule="auto"/>
        <w:jc w:val="both"/>
        <w:rPr>
          <w:sz w:val="22"/>
          <w:szCs w:val="22"/>
        </w:rPr>
      </w:pPr>
    </w:p>
    <w:p w14:paraId="49CA4435" w14:textId="1228A5F5" w:rsidR="00AC15FD" w:rsidRPr="00DD5029" w:rsidRDefault="00AC15FD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b/>
          <w:color w:val="000000"/>
          <w:sz w:val="22"/>
          <w:szCs w:val="22"/>
        </w:rPr>
        <w:t xml:space="preserve">RCS </w:t>
      </w:r>
    </w:p>
    <w:p w14:paraId="6FA78D1A" w14:textId="7E5BFC83" w:rsidR="00AC15FD" w:rsidRPr="00DD5029" w:rsidRDefault="00AC15FD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HTML, CSS, Bootstrap, </w:t>
      </w:r>
      <w:proofErr w:type="spellStart"/>
      <w:r>
        <w:rPr>
          <w:rFonts w:eastAsia="Calibri"/>
          <w:color w:val="000000"/>
          <w:sz w:val="22"/>
          <w:szCs w:val="22"/>
        </w:rPr>
        <w:t>Jquery</w:t>
      </w:r>
      <w:proofErr w:type="spellEnd"/>
      <w:r w:rsidRPr="00DD5029">
        <w:rPr>
          <w:rFonts w:eastAsia="Calibri"/>
          <w:color w:val="000000"/>
          <w:sz w:val="22"/>
          <w:szCs w:val="22"/>
        </w:rPr>
        <w:t xml:space="preserve">, </w:t>
      </w:r>
      <w:proofErr w:type="spellStart"/>
      <w:r>
        <w:rPr>
          <w:rFonts w:eastAsia="Calibri"/>
          <w:color w:val="000000"/>
          <w:sz w:val="22"/>
          <w:szCs w:val="22"/>
        </w:rPr>
        <w:t>Php</w:t>
      </w:r>
      <w:proofErr w:type="spellEnd"/>
      <w:r>
        <w:rPr>
          <w:rFonts w:eastAsia="Calibri"/>
          <w:color w:val="000000"/>
          <w:sz w:val="22"/>
          <w:szCs w:val="22"/>
        </w:rPr>
        <w:t xml:space="preserve">- </w:t>
      </w:r>
      <w:proofErr w:type="spellStart"/>
      <w:r>
        <w:rPr>
          <w:rFonts w:eastAsia="Calibri"/>
          <w:color w:val="000000"/>
          <w:sz w:val="22"/>
          <w:szCs w:val="22"/>
        </w:rPr>
        <w:t>Laravel</w:t>
      </w:r>
      <w:proofErr w:type="spellEnd"/>
      <w:r w:rsidRPr="00DD5029">
        <w:rPr>
          <w:rFonts w:eastAsia="Calibri"/>
          <w:color w:val="000000"/>
          <w:sz w:val="22"/>
          <w:szCs w:val="22"/>
        </w:rPr>
        <w:t>.</w:t>
      </w:r>
    </w:p>
    <w:p w14:paraId="09DD1536" w14:textId="77777777" w:rsidR="00AC15FD" w:rsidRPr="00DD5029" w:rsidRDefault="00AC15FD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3Months</w:t>
      </w:r>
    </w:p>
    <w:p w14:paraId="0183685A" w14:textId="77777777" w:rsidR="00AC15FD" w:rsidRPr="00DD5029" w:rsidRDefault="00AC15FD" w:rsidP="00AC15FD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Backend Developer</w:t>
      </w:r>
    </w:p>
    <w:p w14:paraId="2946ECDC" w14:textId="77777777" w:rsidR="00AC15FD" w:rsidRPr="00DD5029" w:rsidRDefault="00AC15FD" w:rsidP="00AC15FD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20F97530" w14:textId="2BD19648" w:rsidR="00AC15FD" w:rsidRDefault="00AC15FD" w:rsidP="00AC15FD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This is </w:t>
      </w:r>
      <w:r>
        <w:rPr>
          <w:sz w:val="22"/>
          <w:szCs w:val="22"/>
        </w:rPr>
        <w:t>farm</w:t>
      </w:r>
      <w:r>
        <w:rPr>
          <w:sz w:val="22"/>
          <w:szCs w:val="22"/>
        </w:rPr>
        <w:t xml:space="preserve"> Monitoring project. Main modules are </w:t>
      </w:r>
      <w:r w:rsidR="004B111B">
        <w:rPr>
          <w:sz w:val="22"/>
          <w:szCs w:val="22"/>
        </w:rPr>
        <w:t xml:space="preserve">Animal </w:t>
      </w:r>
      <w:r w:rsidR="00CD0EF6">
        <w:rPr>
          <w:sz w:val="22"/>
          <w:szCs w:val="22"/>
        </w:rPr>
        <w:t>Entry, New</w:t>
      </w:r>
      <w:r w:rsidR="004B111B">
        <w:rPr>
          <w:sz w:val="22"/>
          <w:szCs w:val="22"/>
        </w:rPr>
        <w:t xml:space="preserve"> </w:t>
      </w:r>
      <w:r w:rsidR="00CD0EF6">
        <w:rPr>
          <w:sz w:val="22"/>
          <w:szCs w:val="22"/>
        </w:rPr>
        <w:t>Birth, Death</w:t>
      </w:r>
      <w:r>
        <w:rPr>
          <w:sz w:val="22"/>
          <w:szCs w:val="22"/>
        </w:rPr>
        <w:t xml:space="preserve"> </w:t>
      </w:r>
      <w:r w:rsidR="00CD0EF6">
        <w:rPr>
          <w:sz w:val="22"/>
          <w:szCs w:val="22"/>
        </w:rPr>
        <w:t>management, Then</w:t>
      </w:r>
      <w:r w:rsidR="004B111B">
        <w:rPr>
          <w:sz w:val="22"/>
          <w:szCs w:val="22"/>
        </w:rPr>
        <w:t xml:space="preserve"> this project Main theme is Farmers Should know How much they spend in whole year and Profit comparisons etc. </w:t>
      </w:r>
      <w:r>
        <w:rPr>
          <w:sz w:val="22"/>
          <w:szCs w:val="22"/>
        </w:rPr>
        <w:t>.</w:t>
      </w:r>
      <w:r w:rsidR="004B111B">
        <w:rPr>
          <w:sz w:val="22"/>
          <w:szCs w:val="22"/>
        </w:rPr>
        <w:t>Dashboard</w:t>
      </w:r>
      <w:r>
        <w:rPr>
          <w:sz w:val="22"/>
          <w:szCs w:val="22"/>
        </w:rPr>
        <w:t xml:space="preserve"> develop with </w:t>
      </w:r>
      <w:proofErr w:type="spellStart"/>
      <w:r>
        <w:rPr>
          <w:sz w:val="22"/>
          <w:szCs w:val="22"/>
        </w:rPr>
        <w:t>laravel</w:t>
      </w:r>
      <w:proofErr w:type="spellEnd"/>
      <w:r w:rsidR="004B11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5.7 and </w:t>
      </w:r>
      <w:proofErr w:type="spellStart"/>
      <w:r w:rsidR="00CD0EF6"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.</w:t>
      </w:r>
    </w:p>
    <w:p w14:paraId="4C237B0A" w14:textId="77777777" w:rsidR="004B111B" w:rsidRDefault="004B111B" w:rsidP="00AC15FD">
      <w:pPr>
        <w:spacing w:line="276" w:lineRule="auto"/>
        <w:jc w:val="both"/>
        <w:rPr>
          <w:sz w:val="22"/>
          <w:szCs w:val="22"/>
        </w:rPr>
      </w:pPr>
    </w:p>
    <w:p w14:paraId="50AB8AD1" w14:textId="5B2D5C2E" w:rsidR="004B111B" w:rsidRPr="00DD5029" w:rsidRDefault="004B111B" w:rsidP="004B111B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Title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b/>
          <w:color w:val="000000"/>
          <w:sz w:val="22"/>
          <w:szCs w:val="22"/>
        </w:rPr>
        <w:t>MVNA (Med-Vet-Net-Association)</w:t>
      </w:r>
      <w:r>
        <w:rPr>
          <w:rFonts w:eastAsia="Calibri"/>
          <w:b/>
          <w:color w:val="000000"/>
          <w:sz w:val="22"/>
          <w:szCs w:val="22"/>
        </w:rPr>
        <w:t xml:space="preserve"> </w:t>
      </w:r>
    </w:p>
    <w:p w14:paraId="5FF94EAA" w14:textId="2E0B6C2E" w:rsidR="004B111B" w:rsidRPr="00DD5029" w:rsidRDefault="004B111B" w:rsidP="004B111B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Technologies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HTML, CSS, Bootstrap, </w:t>
      </w:r>
      <w:r>
        <w:rPr>
          <w:rFonts w:eastAsia="Calibri"/>
          <w:color w:val="000000"/>
          <w:sz w:val="22"/>
          <w:szCs w:val="22"/>
        </w:rPr>
        <w:t xml:space="preserve">React </w:t>
      </w:r>
      <w:proofErr w:type="spellStart"/>
      <w:r>
        <w:rPr>
          <w:rFonts w:eastAsia="Calibri"/>
          <w:color w:val="000000"/>
          <w:sz w:val="22"/>
          <w:szCs w:val="22"/>
        </w:rPr>
        <w:t>Js</w:t>
      </w:r>
      <w:proofErr w:type="spellEnd"/>
      <w:r w:rsidRPr="00DD5029">
        <w:rPr>
          <w:rFonts w:eastAsia="Calibri"/>
          <w:color w:val="000000"/>
          <w:sz w:val="22"/>
          <w:szCs w:val="22"/>
        </w:rPr>
        <w:t>,</w:t>
      </w:r>
      <w:r>
        <w:rPr>
          <w:rFonts w:eastAsia="Calibri"/>
          <w:color w:val="000000"/>
          <w:sz w:val="22"/>
          <w:szCs w:val="22"/>
        </w:rPr>
        <w:t xml:space="preserve"> Node </w:t>
      </w:r>
      <w:proofErr w:type="spellStart"/>
      <w:r>
        <w:rPr>
          <w:rFonts w:eastAsia="Calibri"/>
          <w:color w:val="000000"/>
          <w:sz w:val="22"/>
          <w:szCs w:val="22"/>
        </w:rPr>
        <w:t>Js</w:t>
      </w:r>
      <w:proofErr w:type="spellEnd"/>
      <w:r>
        <w:rPr>
          <w:rFonts w:eastAsia="Calibri"/>
          <w:color w:val="000000"/>
          <w:sz w:val="22"/>
          <w:szCs w:val="22"/>
        </w:rPr>
        <w:t xml:space="preserve">, </w:t>
      </w:r>
      <w:r w:rsidR="00CD0EF6">
        <w:rPr>
          <w:rFonts w:eastAsia="Calibri"/>
          <w:color w:val="000000"/>
          <w:sz w:val="22"/>
          <w:szCs w:val="22"/>
        </w:rPr>
        <w:t>MySQL</w:t>
      </w:r>
      <w:r w:rsidRPr="00DD5029">
        <w:rPr>
          <w:rFonts w:eastAsia="Calibri"/>
          <w:color w:val="000000"/>
          <w:sz w:val="22"/>
          <w:szCs w:val="22"/>
        </w:rPr>
        <w:t>.</w:t>
      </w:r>
    </w:p>
    <w:p w14:paraId="7A4BA852" w14:textId="0EB80AA8" w:rsidR="004B111B" w:rsidRPr="00DD5029" w:rsidRDefault="004B111B" w:rsidP="004B111B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Duration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 w:rsidR="00CD0EF6">
        <w:rPr>
          <w:rFonts w:eastAsia="Calibri"/>
          <w:color w:val="000000"/>
          <w:sz w:val="22"/>
          <w:szCs w:val="22"/>
        </w:rPr>
        <w:t>2</w:t>
      </w:r>
      <w:r>
        <w:rPr>
          <w:rFonts w:eastAsia="Calibri"/>
          <w:color w:val="000000"/>
          <w:sz w:val="22"/>
          <w:szCs w:val="22"/>
        </w:rPr>
        <w:t>Months</w:t>
      </w:r>
    </w:p>
    <w:p w14:paraId="43854674" w14:textId="77777777" w:rsidR="004B111B" w:rsidRPr="00DD5029" w:rsidRDefault="004B111B" w:rsidP="004B111B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  <w:r w:rsidRPr="00DD5029">
        <w:rPr>
          <w:rFonts w:eastAsia="Calibri"/>
          <w:b/>
          <w:bCs/>
          <w:color w:val="000000"/>
          <w:sz w:val="22"/>
          <w:szCs w:val="22"/>
        </w:rPr>
        <w:t>Role</w:t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b/>
          <w:bCs/>
          <w:color w:val="000000"/>
          <w:sz w:val="22"/>
          <w:szCs w:val="22"/>
        </w:rPr>
        <w:tab/>
      </w:r>
      <w:r w:rsidRPr="00DD5029">
        <w:rPr>
          <w:rFonts w:eastAsia="Calibri"/>
          <w:color w:val="000000"/>
          <w:sz w:val="22"/>
          <w:szCs w:val="22"/>
        </w:rPr>
        <w:t xml:space="preserve">: </w:t>
      </w:r>
      <w:r>
        <w:rPr>
          <w:rFonts w:eastAsia="Calibri"/>
          <w:color w:val="000000"/>
          <w:sz w:val="22"/>
          <w:szCs w:val="22"/>
        </w:rPr>
        <w:t>Backend Developer</w:t>
      </w:r>
    </w:p>
    <w:p w14:paraId="6AECA2EF" w14:textId="77777777" w:rsidR="004B111B" w:rsidRPr="00DD5029" w:rsidRDefault="004B111B" w:rsidP="004B111B">
      <w:pPr>
        <w:spacing w:line="276" w:lineRule="auto"/>
        <w:jc w:val="both"/>
        <w:rPr>
          <w:b/>
          <w:sz w:val="22"/>
          <w:szCs w:val="22"/>
        </w:rPr>
      </w:pPr>
      <w:r w:rsidRPr="00DD5029">
        <w:rPr>
          <w:b/>
          <w:sz w:val="22"/>
          <w:szCs w:val="22"/>
          <w:u w:val="single"/>
        </w:rPr>
        <w:t>Description</w:t>
      </w:r>
      <w:r w:rsidRPr="00DD5029">
        <w:rPr>
          <w:b/>
          <w:sz w:val="22"/>
          <w:szCs w:val="22"/>
        </w:rPr>
        <w:t xml:space="preserve">: </w:t>
      </w:r>
    </w:p>
    <w:p w14:paraId="1333A004" w14:textId="528403DB" w:rsidR="004B111B" w:rsidRDefault="004B111B" w:rsidP="004B111B">
      <w:pPr>
        <w:spacing w:line="276" w:lineRule="auto"/>
        <w:jc w:val="both"/>
        <w:rPr>
          <w:sz w:val="22"/>
          <w:szCs w:val="22"/>
        </w:rPr>
      </w:pPr>
      <w:r w:rsidRPr="00DD5029">
        <w:rPr>
          <w:b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This is </w:t>
      </w:r>
      <w:r w:rsidR="00CD0EF6">
        <w:rPr>
          <w:sz w:val="22"/>
          <w:szCs w:val="22"/>
        </w:rPr>
        <w:t>Website Maker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project.</w:t>
      </w:r>
      <w:r w:rsidR="00CD0EF6">
        <w:rPr>
          <w:sz w:val="22"/>
          <w:szCs w:val="22"/>
        </w:rPr>
        <w:t>T</w:t>
      </w:r>
      <w:r>
        <w:rPr>
          <w:sz w:val="22"/>
          <w:szCs w:val="22"/>
        </w:rPr>
        <w:t>his</w:t>
      </w:r>
      <w:proofErr w:type="spellEnd"/>
      <w:r>
        <w:rPr>
          <w:sz w:val="22"/>
          <w:szCs w:val="22"/>
        </w:rPr>
        <w:t xml:space="preserve"> project Main theme</w:t>
      </w:r>
      <w:r w:rsidR="00CD0EF6">
        <w:rPr>
          <w:sz w:val="22"/>
          <w:szCs w:val="22"/>
        </w:rPr>
        <w:t xml:space="preserve"> Create a website template by user (who purchase the id).These modules are dynamic and more efficient manner to get our own website </w:t>
      </w:r>
      <w:r>
        <w:rPr>
          <w:sz w:val="22"/>
          <w:szCs w:val="22"/>
        </w:rPr>
        <w:t xml:space="preserve">.Dashboard develop with </w:t>
      </w:r>
      <w:proofErr w:type="spellStart"/>
      <w:r w:rsidR="00CD0EF6">
        <w:rPr>
          <w:sz w:val="22"/>
          <w:szCs w:val="22"/>
        </w:rPr>
        <w:t>Reactjs</w:t>
      </w:r>
      <w:proofErr w:type="spellEnd"/>
      <w:r>
        <w:rPr>
          <w:sz w:val="22"/>
          <w:szCs w:val="22"/>
        </w:rPr>
        <w:t xml:space="preserve"> and </w:t>
      </w:r>
      <w:r w:rsidR="00CD0EF6">
        <w:rPr>
          <w:sz w:val="22"/>
          <w:szCs w:val="22"/>
        </w:rPr>
        <w:t xml:space="preserve">Backend develop with </w:t>
      </w:r>
      <w:proofErr w:type="spellStart"/>
      <w:r w:rsidR="00CD0EF6"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>.</w:t>
      </w:r>
    </w:p>
    <w:p w14:paraId="08341237" w14:textId="77777777" w:rsidR="004B111B" w:rsidRDefault="004B111B" w:rsidP="00AC15FD">
      <w:pPr>
        <w:spacing w:line="276" w:lineRule="auto"/>
        <w:jc w:val="both"/>
        <w:rPr>
          <w:sz w:val="22"/>
          <w:szCs w:val="22"/>
        </w:rPr>
      </w:pPr>
    </w:p>
    <w:p w14:paraId="5F368647" w14:textId="77777777" w:rsidR="00AC15FD" w:rsidRDefault="00AC15FD" w:rsidP="0025667C">
      <w:pPr>
        <w:spacing w:line="276" w:lineRule="auto"/>
        <w:jc w:val="both"/>
        <w:rPr>
          <w:sz w:val="22"/>
          <w:szCs w:val="22"/>
        </w:rPr>
      </w:pPr>
    </w:p>
    <w:p w14:paraId="34D2D54F" w14:textId="77777777" w:rsidR="00AC15FD" w:rsidRDefault="00AC15FD" w:rsidP="0025667C">
      <w:pPr>
        <w:spacing w:line="276" w:lineRule="auto"/>
        <w:jc w:val="both"/>
        <w:rPr>
          <w:sz w:val="22"/>
          <w:szCs w:val="22"/>
        </w:rPr>
      </w:pPr>
    </w:p>
    <w:p w14:paraId="174DFAC3" w14:textId="77777777" w:rsidR="00AC15FD" w:rsidRDefault="00AC15FD" w:rsidP="0025667C">
      <w:pPr>
        <w:spacing w:line="276" w:lineRule="auto"/>
        <w:jc w:val="both"/>
        <w:rPr>
          <w:sz w:val="22"/>
          <w:szCs w:val="22"/>
        </w:rPr>
      </w:pPr>
    </w:p>
    <w:p w14:paraId="3503BB08" w14:textId="77777777" w:rsidR="00E4519A" w:rsidRDefault="00E4519A" w:rsidP="0025667C">
      <w:pPr>
        <w:spacing w:line="276" w:lineRule="auto"/>
        <w:jc w:val="both"/>
        <w:rPr>
          <w:sz w:val="22"/>
          <w:szCs w:val="22"/>
        </w:rPr>
      </w:pPr>
    </w:p>
    <w:p w14:paraId="763115EE" w14:textId="77777777" w:rsidR="00826945" w:rsidRPr="00F8480E" w:rsidRDefault="00523A94" w:rsidP="0025667C">
      <w:pPr>
        <w:spacing w:line="276" w:lineRule="auto"/>
        <w:rPr>
          <w:b/>
          <w:sz w:val="22"/>
          <w:szCs w:val="22"/>
          <w:u w:val="single"/>
        </w:rPr>
      </w:pPr>
      <w:r w:rsidRPr="00F8480E">
        <w:rPr>
          <w:b/>
          <w:sz w:val="22"/>
          <w:szCs w:val="22"/>
          <w:u w:val="single"/>
        </w:rPr>
        <w:t>Personal Details</w:t>
      </w:r>
      <w:r w:rsidR="004E2C6D" w:rsidRPr="00F8480E">
        <w:rPr>
          <w:b/>
          <w:sz w:val="22"/>
          <w:szCs w:val="22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770"/>
        <w:gridCol w:w="3143"/>
      </w:tblGrid>
      <w:tr w:rsidR="00F8480E" w14:paraId="2C2CCA5C" w14:textId="77777777" w:rsidTr="00F8480E">
        <w:tc>
          <w:tcPr>
            <w:tcW w:w="1908" w:type="dxa"/>
          </w:tcPr>
          <w:p w14:paraId="46A55A66" w14:textId="4126AF05" w:rsidR="00F8480E" w:rsidRDefault="00F8480E" w:rsidP="00F8480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F8480E">
              <w:rPr>
                <w:b/>
                <w:bCs/>
                <w:sz w:val="22"/>
                <w:szCs w:val="22"/>
              </w:rPr>
              <w:t>DOB</w:t>
            </w:r>
            <w:r>
              <w:rPr>
                <w:sz w:val="22"/>
                <w:szCs w:val="22"/>
              </w:rPr>
              <w:t>: 10-11-1995</w:t>
            </w:r>
          </w:p>
        </w:tc>
        <w:tc>
          <w:tcPr>
            <w:tcW w:w="4770" w:type="dxa"/>
          </w:tcPr>
          <w:p w14:paraId="5089CC34" w14:textId="4E780B7D" w:rsidR="00F8480E" w:rsidRDefault="00F8480E" w:rsidP="00CD0EF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F8480E">
              <w:rPr>
                <w:b/>
                <w:bCs/>
                <w:sz w:val="22"/>
                <w:szCs w:val="22"/>
              </w:rPr>
              <w:t>Address</w:t>
            </w:r>
            <w:r>
              <w:rPr>
                <w:sz w:val="22"/>
                <w:szCs w:val="22"/>
              </w:rPr>
              <w:t>:</w:t>
            </w:r>
            <w:r>
              <w:t>No.5,Periy</w:t>
            </w:r>
            <w:r w:rsidR="00CD0EF6">
              <w:t>arNagar,Gobichettipalayam,</w:t>
            </w:r>
            <w:r>
              <w:t>Erode(</w:t>
            </w:r>
            <w:proofErr w:type="spellStart"/>
            <w:r>
              <w:t>Dt</w:t>
            </w:r>
            <w:proofErr w:type="spellEnd"/>
            <w:r>
              <w:t>).-638452</w:t>
            </w:r>
          </w:p>
        </w:tc>
        <w:tc>
          <w:tcPr>
            <w:tcW w:w="3143" w:type="dxa"/>
          </w:tcPr>
          <w:p w14:paraId="516BB5DD" w14:textId="6019FBF5" w:rsidR="00F8480E" w:rsidRDefault="00F8480E" w:rsidP="00F8480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F8480E">
              <w:rPr>
                <w:b/>
                <w:bCs/>
                <w:sz w:val="22"/>
                <w:szCs w:val="22"/>
              </w:rPr>
              <w:t>Email</w:t>
            </w:r>
            <w:r>
              <w:rPr>
                <w:sz w:val="22"/>
                <w:szCs w:val="22"/>
              </w:rPr>
              <w:t>:giriramdsk@gmail.com</w:t>
            </w:r>
          </w:p>
        </w:tc>
      </w:tr>
    </w:tbl>
    <w:p w14:paraId="54233C61" w14:textId="277D5F24" w:rsidR="00826945" w:rsidRPr="00F8480E" w:rsidRDefault="00826945" w:rsidP="00F8480E">
      <w:pPr>
        <w:spacing w:line="276" w:lineRule="auto"/>
        <w:jc w:val="both"/>
        <w:rPr>
          <w:sz w:val="22"/>
          <w:szCs w:val="22"/>
        </w:rPr>
      </w:pPr>
    </w:p>
    <w:sectPr w:rsidR="00826945" w:rsidRPr="00F8480E" w:rsidSect="003129D1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48CB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D20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A41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A8B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825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BECD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A83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520E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DE9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3A9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multilevel"/>
    <w:tmpl w:val="00000003"/>
    <w:name w:val="WW8Num16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1">
    <w:nsid w:val="00CE1F3C"/>
    <w:multiLevelType w:val="hybridMultilevel"/>
    <w:tmpl w:val="F0462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25760A4"/>
    <w:multiLevelType w:val="hybridMultilevel"/>
    <w:tmpl w:val="947E0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28D0760"/>
    <w:multiLevelType w:val="singleLevel"/>
    <w:tmpl w:val="B6E4E3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04B7086D"/>
    <w:multiLevelType w:val="hybridMultilevel"/>
    <w:tmpl w:val="86586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9ED7ED3"/>
    <w:multiLevelType w:val="hybridMultilevel"/>
    <w:tmpl w:val="9552DDC0"/>
    <w:lvl w:ilvl="0" w:tplc="40090009">
      <w:start w:val="1"/>
      <w:numFmt w:val="bullet"/>
      <w:lvlText w:val=""/>
      <w:lvlJc w:val="left"/>
      <w:pPr>
        <w:ind w:left="88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6">
    <w:nsid w:val="0B770970"/>
    <w:multiLevelType w:val="hybridMultilevel"/>
    <w:tmpl w:val="EC3C4B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DEF363C"/>
    <w:multiLevelType w:val="hybridMultilevel"/>
    <w:tmpl w:val="A02AF050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8">
    <w:nsid w:val="0E436033"/>
    <w:multiLevelType w:val="multilevel"/>
    <w:tmpl w:val="4E8E157E"/>
    <w:lvl w:ilvl="0">
      <w:start w:val="1"/>
      <w:numFmt w:val="bullet"/>
      <w:pStyle w:val="Heading1"/>
      <w:lvlText w:val=""/>
      <w:lvlJc w:val="left"/>
      <w:pPr>
        <w:ind w:left="1277" w:firstLine="0"/>
      </w:pPr>
      <w:rPr>
        <w:rFonts w:ascii="Wingdings" w:hAnsi="Wingdings"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0EFA335A"/>
    <w:multiLevelType w:val="multilevel"/>
    <w:tmpl w:val="933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47B77B4"/>
    <w:multiLevelType w:val="multilevel"/>
    <w:tmpl w:val="6AF6C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572101"/>
    <w:multiLevelType w:val="hybridMultilevel"/>
    <w:tmpl w:val="9B80278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ABE1E38"/>
    <w:multiLevelType w:val="hybridMultilevel"/>
    <w:tmpl w:val="26D62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C230EBE"/>
    <w:multiLevelType w:val="hybridMultilevel"/>
    <w:tmpl w:val="6256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275EBF"/>
    <w:multiLevelType w:val="hybridMultilevel"/>
    <w:tmpl w:val="33722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90504A"/>
    <w:multiLevelType w:val="hybridMultilevel"/>
    <w:tmpl w:val="6AF6CB3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8C7308"/>
    <w:multiLevelType w:val="hybridMultilevel"/>
    <w:tmpl w:val="FEB8640A"/>
    <w:lvl w:ilvl="0" w:tplc="9AAC57E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1BA5C8F"/>
    <w:multiLevelType w:val="hybridMultilevel"/>
    <w:tmpl w:val="38E292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3CE1317D"/>
    <w:multiLevelType w:val="hybridMultilevel"/>
    <w:tmpl w:val="0D745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5AE7555"/>
    <w:multiLevelType w:val="hybridMultilevel"/>
    <w:tmpl w:val="A050A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AF3B80"/>
    <w:multiLevelType w:val="singleLevel"/>
    <w:tmpl w:val="B6E4E3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>
    <w:nsid w:val="4C6759D7"/>
    <w:multiLevelType w:val="hybridMultilevel"/>
    <w:tmpl w:val="E33C294E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4DCA134B"/>
    <w:multiLevelType w:val="hybridMultilevel"/>
    <w:tmpl w:val="8B8846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4A3AD1"/>
    <w:multiLevelType w:val="hybridMultilevel"/>
    <w:tmpl w:val="DBB8DF7C"/>
    <w:lvl w:ilvl="0" w:tplc="E8220A20">
      <w:start w:val="5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5F452CAF"/>
    <w:multiLevelType w:val="hybridMultilevel"/>
    <w:tmpl w:val="BCCA2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37E96"/>
    <w:multiLevelType w:val="hybridMultilevel"/>
    <w:tmpl w:val="A098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71EEC"/>
    <w:multiLevelType w:val="hybridMultilevel"/>
    <w:tmpl w:val="783CF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A3734"/>
    <w:multiLevelType w:val="hybridMultilevel"/>
    <w:tmpl w:val="280CC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0314825"/>
    <w:multiLevelType w:val="hybridMultilevel"/>
    <w:tmpl w:val="3E1E646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77D56ABC"/>
    <w:multiLevelType w:val="hybridMultilevel"/>
    <w:tmpl w:val="02F253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B6784"/>
    <w:multiLevelType w:val="multilevel"/>
    <w:tmpl w:val="056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7"/>
  </w:num>
  <w:num w:numId="3">
    <w:abstractNumId w:val="33"/>
  </w:num>
  <w:num w:numId="4">
    <w:abstractNumId w:val="21"/>
  </w:num>
  <w:num w:numId="5">
    <w:abstractNumId w:val="24"/>
  </w:num>
  <w:num w:numId="6">
    <w:abstractNumId w:val="3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4"/>
  </w:num>
  <w:num w:numId="8">
    <w:abstractNumId w:val="29"/>
  </w:num>
  <w:num w:numId="9">
    <w:abstractNumId w:val="39"/>
  </w:num>
  <w:num w:numId="10">
    <w:abstractNumId w:val="30"/>
  </w:num>
  <w:num w:numId="11">
    <w:abstractNumId w:val="13"/>
  </w:num>
  <w:num w:numId="12">
    <w:abstractNumId w:val="37"/>
  </w:num>
  <w:num w:numId="13">
    <w:abstractNumId w:val="18"/>
  </w:num>
  <w:num w:numId="14">
    <w:abstractNumId w:val="32"/>
  </w:num>
  <w:num w:numId="15">
    <w:abstractNumId w:val="36"/>
  </w:num>
  <w:num w:numId="16">
    <w:abstractNumId w:val="35"/>
  </w:num>
  <w:num w:numId="17">
    <w:abstractNumId w:val="23"/>
  </w:num>
  <w:num w:numId="18">
    <w:abstractNumId w:val="22"/>
  </w:num>
  <w:num w:numId="19">
    <w:abstractNumId w:val="28"/>
  </w:num>
  <w:num w:numId="20">
    <w:abstractNumId w:val="12"/>
  </w:num>
  <w:num w:numId="21">
    <w:abstractNumId w:val="38"/>
  </w:num>
  <w:num w:numId="22">
    <w:abstractNumId w:val="11"/>
  </w:num>
  <w:num w:numId="23">
    <w:abstractNumId w:val="26"/>
  </w:num>
  <w:num w:numId="24">
    <w:abstractNumId w:val="10"/>
  </w:num>
  <w:num w:numId="25">
    <w:abstractNumId w:val="25"/>
  </w:num>
  <w:num w:numId="26">
    <w:abstractNumId w:val="15"/>
  </w:num>
  <w:num w:numId="27">
    <w:abstractNumId w:val="14"/>
  </w:num>
  <w:num w:numId="28">
    <w:abstractNumId w:val="16"/>
  </w:num>
  <w:num w:numId="29">
    <w:abstractNumId w:val="20"/>
  </w:num>
  <w:num w:numId="30">
    <w:abstractNumId w:val="40"/>
  </w:num>
  <w:num w:numId="31">
    <w:abstractNumId w:val="19"/>
  </w:num>
  <w:num w:numId="32">
    <w:abstractNumId w:val="41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83"/>
    <w:rsid w:val="00003707"/>
    <w:rsid w:val="000222B0"/>
    <w:rsid w:val="00023489"/>
    <w:rsid w:val="000246B5"/>
    <w:rsid w:val="000412C3"/>
    <w:rsid w:val="000444E5"/>
    <w:rsid w:val="00055F52"/>
    <w:rsid w:val="0006011F"/>
    <w:rsid w:val="000707EA"/>
    <w:rsid w:val="00073F2A"/>
    <w:rsid w:val="00080514"/>
    <w:rsid w:val="00082B89"/>
    <w:rsid w:val="000B2700"/>
    <w:rsid w:val="000B7713"/>
    <w:rsid w:val="000C4A01"/>
    <w:rsid w:val="000D50A4"/>
    <w:rsid w:val="000D7D22"/>
    <w:rsid w:val="000F180D"/>
    <w:rsid w:val="001048D5"/>
    <w:rsid w:val="00106721"/>
    <w:rsid w:val="00122695"/>
    <w:rsid w:val="0012407A"/>
    <w:rsid w:val="00153DF7"/>
    <w:rsid w:val="001568F8"/>
    <w:rsid w:val="00163348"/>
    <w:rsid w:val="001742E2"/>
    <w:rsid w:val="001B11DD"/>
    <w:rsid w:val="001B3C27"/>
    <w:rsid w:val="001D1E8F"/>
    <w:rsid w:val="001E019F"/>
    <w:rsid w:val="001E5104"/>
    <w:rsid w:val="001F07B2"/>
    <w:rsid w:val="001F60A3"/>
    <w:rsid w:val="00207DA4"/>
    <w:rsid w:val="00214422"/>
    <w:rsid w:val="00216B10"/>
    <w:rsid w:val="002331C1"/>
    <w:rsid w:val="002411AF"/>
    <w:rsid w:val="0025667C"/>
    <w:rsid w:val="00263967"/>
    <w:rsid w:val="00263AF8"/>
    <w:rsid w:val="0028337D"/>
    <w:rsid w:val="00287CC2"/>
    <w:rsid w:val="0029341C"/>
    <w:rsid w:val="002C3289"/>
    <w:rsid w:val="002D0C97"/>
    <w:rsid w:val="002D23B5"/>
    <w:rsid w:val="002E319D"/>
    <w:rsid w:val="002E4264"/>
    <w:rsid w:val="002F7AEB"/>
    <w:rsid w:val="003068E2"/>
    <w:rsid w:val="003129D1"/>
    <w:rsid w:val="003330ED"/>
    <w:rsid w:val="00341525"/>
    <w:rsid w:val="00342254"/>
    <w:rsid w:val="00351420"/>
    <w:rsid w:val="0036377F"/>
    <w:rsid w:val="003864FC"/>
    <w:rsid w:val="00386F11"/>
    <w:rsid w:val="003B6733"/>
    <w:rsid w:val="003B7AD4"/>
    <w:rsid w:val="003C2642"/>
    <w:rsid w:val="003F7162"/>
    <w:rsid w:val="003F7844"/>
    <w:rsid w:val="0040655C"/>
    <w:rsid w:val="00410AFA"/>
    <w:rsid w:val="004151E2"/>
    <w:rsid w:val="00417394"/>
    <w:rsid w:val="00463EB5"/>
    <w:rsid w:val="00465CF6"/>
    <w:rsid w:val="004665F8"/>
    <w:rsid w:val="004770A5"/>
    <w:rsid w:val="004A59DD"/>
    <w:rsid w:val="004B0558"/>
    <w:rsid w:val="004B111B"/>
    <w:rsid w:val="004B2F38"/>
    <w:rsid w:val="004B76B4"/>
    <w:rsid w:val="004C553D"/>
    <w:rsid w:val="004D5DC5"/>
    <w:rsid w:val="004E2C6D"/>
    <w:rsid w:val="004E66D9"/>
    <w:rsid w:val="00521FC1"/>
    <w:rsid w:val="00523A94"/>
    <w:rsid w:val="00536A79"/>
    <w:rsid w:val="00537A23"/>
    <w:rsid w:val="00540F22"/>
    <w:rsid w:val="00561F6F"/>
    <w:rsid w:val="005652CD"/>
    <w:rsid w:val="00582A1C"/>
    <w:rsid w:val="005849B3"/>
    <w:rsid w:val="005A1E34"/>
    <w:rsid w:val="005A2CD4"/>
    <w:rsid w:val="005B2C58"/>
    <w:rsid w:val="005C1A65"/>
    <w:rsid w:val="005D62EF"/>
    <w:rsid w:val="005F5C73"/>
    <w:rsid w:val="00603586"/>
    <w:rsid w:val="00605497"/>
    <w:rsid w:val="00614EC3"/>
    <w:rsid w:val="0062105C"/>
    <w:rsid w:val="00625265"/>
    <w:rsid w:val="00634866"/>
    <w:rsid w:val="0064352C"/>
    <w:rsid w:val="00645514"/>
    <w:rsid w:val="00650B14"/>
    <w:rsid w:val="0065338B"/>
    <w:rsid w:val="0067639A"/>
    <w:rsid w:val="00685B99"/>
    <w:rsid w:val="006B0356"/>
    <w:rsid w:val="006B33A6"/>
    <w:rsid w:val="006B4CB0"/>
    <w:rsid w:val="006B4E65"/>
    <w:rsid w:val="006B7E3D"/>
    <w:rsid w:val="006C0ED1"/>
    <w:rsid w:val="006C37A9"/>
    <w:rsid w:val="006C6182"/>
    <w:rsid w:val="006C7C42"/>
    <w:rsid w:val="007128CE"/>
    <w:rsid w:val="00720F30"/>
    <w:rsid w:val="007421B8"/>
    <w:rsid w:val="007517B2"/>
    <w:rsid w:val="0075645E"/>
    <w:rsid w:val="00786F20"/>
    <w:rsid w:val="007B4FB1"/>
    <w:rsid w:val="007B5CD6"/>
    <w:rsid w:val="007D186F"/>
    <w:rsid w:val="007D22B6"/>
    <w:rsid w:val="007D3D0A"/>
    <w:rsid w:val="007F3166"/>
    <w:rsid w:val="008218F1"/>
    <w:rsid w:val="00826945"/>
    <w:rsid w:val="00826E97"/>
    <w:rsid w:val="00837BB9"/>
    <w:rsid w:val="00867F69"/>
    <w:rsid w:val="008724A0"/>
    <w:rsid w:val="00882348"/>
    <w:rsid w:val="00892216"/>
    <w:rsid w:val="00896D83"/>
    <w:rsid w:val="008A392E"/>
    <w:rsid w:val="008A55F3"/>
    <w:rsid w:val="008A5A4E"/>
    <w:rsid w:val="008A5F85"/>
    <w:rsid w:val="008B5A40"/>
    <w:rsid w:val="008C5D52"/>
    <w:rsid w:val="00904F50"/>
    <w:rsid w:val="0092407E"/>
    <w:rsid w:val="00936A79"/>
    <w:rsid w:val="009630CD"/>
    <w:rsid w:val="009735B3"/>
    <w:rsid w:val="0098471F"/>
    <w:rsid w:val="009A2743"/>
    <w:rsid w:val="009A292E"/>
    <w:rsid w:val="009A6454"/>
    <w:rsid w:val="009B43D0"/>
    <w:rsid w:val="009C75A8"/>
    <w:rsid w:val="009F4127"/>
    <w:rsid w:val="00A07488"/>
    <w:rsid w:val="00A26637"/>
    <w:rsid w:val="00A64536"/>
    <w:rsid w:val="00AB08E2"/>
    <w:rsid w:val="00AC0FB0"/>
    <w:rsid w:val="00AC0FF8"/>
    <w:rsid w:val="00AC13AB"/>
    <w:rsid w:val="00AC15FD"/>
    <w:rsid w:val="00AD4934"/>
    <w:rsid w:val="00AD7BB8"/>
    <w:rsid w:val="00AE3CDD"/>
    <w:rsid w:val="00AE5A4C"/>
    <w:rsid w:val="00AF42A1"/>
    <w:rsid w:val="00B107DA"/>
    <w:rsid w:val="00B10B51"/>
    <w:rsid w:val="00B172CF"/>
    <w:rsid w:val="00B24C8D"/>
    <w:rsid w:val="00B4374F"/>
    <w:rsid w:val="00B5440E"/>
    <w:rsid w:val="00B72C46"/>
    <w:rsid w:val="00B871C4"/>
    <w:rsid w:val="00B90580"/>
    <w:rsid w:val="00B93CA6"/>
    <w:rsid w:val="00BA0197"/>
    <w:rsid w:val="00BA0E8C"/>
    <w:rsid w:val="00BB0A6F"/>
    <w:rsid w:val="00BC0007"/>
    <w:rsid w:val="00BD771B"/>
    <w:rsid w:val="00BE41A4"/>
    <w:rsid w:val="00BE640E"/>
    <w:rsid w:val="00BF3EC9"/>
    <w:rsid w:val="00C06596"/>
    <w:rsid w:val="00C07B8C"/>
    <w:rsid w:val="00C114B3"/>
    <w:rsid w:val="00C3349E"/>
    <w:rsid w:val="00C5277C"/>
    <w:rsid w:val="00C52BFC"/>
    <w:rsid w:val="00C55DFD"/>
    <w:rsid w:val="00C817CE"/>
    <w:rsid w:val="00C91214"/>
    <w:rsid w:val="00C9501E"/>
    <w:rsid w:val="00CB095D"/>
    <w:rsid w:val="00CB0996"/>
    <w:rsid w:val="00CB7521"/>
    <w:rsid w:val="00CB7842"/>
    <w:rsid w:val="00CC2313"/>
    <w:rsid w:val="00CD0EF6"/>
    <w:rsid w:val="00CD2354"/>
    <w:rsid w:val="00CD4498"/>
    <w:rsid w:val="00CD51E2"/>
    <w:rsid w:val="00CE489A"/>
    <w:rsid w:val="00CF1D38"/>
    <w:rsid w:val="00CF4A92"/>
    <w:rsid w:val="00CF6B02"/>
    <w:rsid w:val="00D21544"/>
    <w:rsid w:val="00D272D0"/>
    <w:rsid w:val="00D323C6"/>
    <w:rsid w:val="00D44F7C"/>
    <w:rsid w:val="00D47AC5"/>
    <w:rsid w:val="00D66C7A"/>
    <w:rsid w:val="00D67A01"/>
    <w:rsid w:val="00D94EA5"/>
    <w:rsid w:val="00D97111"/>
    <w:rsid w:val="00DB45AB"/>
    <w:rsid w:val="00DB7568"/>
    <w:rsid w:val="00DC1A8F"/>
    <w:rsid w:val="00DD5029"/>
    <w:rsid w:val="00DE337A"/>
    <w:rsid w:val="00DE7076"/>
    <w:rsid w:val="00E07751"/>
    <w:rsid w:val="00E11A22"/>
    <w:rsid w:val="00E27087"/>
    <w:rsid w:val="00E4031E"/>
    <w:rsid w:val="00E4519A"/>
    <w:rsid w:val="00E50C19"/>
    <w:rsid w:val="00E551FC"/>
    <w:rsid w:val="00E66F86"/>
    <w:rsid w:val="00E705A3"/>
    <w:rsid w:val="00E944F3"/>
    <w:rsid w:val="00EA3A41"/>
    <w:rsid w:val="00EA6D21"/>
    <w:rsid w:val="00EC1BEB"/>
    <w:rsid w:val="00EC4883"/>
    <w:rsid w:val="00ED28D7"/>
    <w:rsid w:val="00EE3B24"/>
    <w:rsid w:val="00EF0768"/>
    <w:rsid w:val="00F025FB"/>
    <w:rsid w:val="00F0496F"/>
    <w:rsid w:val="00F0755C"/>
    <w:rsid w:val="00F12D52"/>
    <w:rsid w:val="00F14D51"/>
    <w:rsid w:val="00F21CFA"/>
    <w:rsid w:val="00F242BE"/>
    <w:rsid w:val="00F26196"/>
    <w:rsid w:val="00F35095"/>
    <w:rsid w:val="00F421C8"/>
    <w:rsid w:val="00F4736F"/>
    <w:rsid w:val="00F638F6"/>
    <w:rsid w:val="00F8480E"/>
    <w:rsid w:val="00F84880"/>
    <w:rsid w:val="00F922EB"/>
    <w:rsid w:val="00FB5D80"/>
    <w:rsid w:val="00FC4684"/>
    <w:rsid w:val="00FC6203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CC53"/>
  <w15:docId w15:val="{21726F45-00E1-4B20-8A89-56F2EBC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8D5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0A3"/>
    <w:pPr>
      <w:keepNext/>
      <w:keepLines/>
      <w:numPr>
        <w:numId w:val="13"/>
      </w:numPr>
      <w:spacing w:before="480" w:line="276" w:lineRule="auto"/>
      <w:outlineLvl w:val="0"/>
    </w:pPr>
    <w:rPr>
      <w:rFonts w:ascii="Cambria" w:hAnsi="Cambria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60A3"/>
    <w:pPr>
      <w:keepNext/>
      <w:keepLines/>
      <w:numPr>
        <w:ilvl w:val="1"/>
        <w:numId w:val="13"/>
      </w:numPr>
      <w:spacing w:before="200" w:line="276" w:lineRule="auto"/>
      <w:outlineLvl w:val="1"/>
    </w:pPr>
    <w:rPr>
      <w:rFonts w:ascii="Cambria" w:hAnsi="Cambria" w:cs="Mang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F60A3"/>
    <w:pPr>
      <w:keepNext/>
      <w:keepLines/>
      <w:numPr>
        <w:ilvl w:val="2"/>
        <w:numId w:val="13"/>
      </w:numPr>
      <w:spacing w:before="200" w:line="276" w:lineRule="auto"/>
      <w:outlineLvl w:val="2"/>
    </w:pPr>
    <w:rPr>
      <w:rFonts w:ascii="Cambria" w:hAnsi="Cambria" w:cs="Mangal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F60A3"/>
    <w:pPr>
      <w:keepNext/>
      <w:keepLines/>
      <w:numPr>
        <w:ilvl w:val="3"/>
        <w:numId w:val="13"/>
      </w:numPr>
      <w:spacing w:before="200" w:line="276" w:lineRule="auto"/>
      <w:outlineLvl w:val="3"/>
    </w:pPr>
    <w:rPr>
      <w:rFonts w:ascii="Cambria" w:hAnsi="Cambria" w:cs="Mangal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1F60A3"/>
    <w:pPr>
      <w:keepNext/>
      <w:keepLines/>
      <w:numPr>
        <w:ilvl w:val="4"/>
        <w:numId w:val="13"/>
      </w:numPr>
      <w:spacing w:before="200" w:line="276" w:lineRule="auto"/>
      <w:outlineLvl w:val="4"/>
    </w:pPr>
    <w:rPr>
      <w:rFonts w:ascii="Cambria" w:hAnsi="Cambria" w:cs="Mangal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1F60A3"/>
    <w:pPr>
      <w:keepNext/>
      <w:keepLines/>
      <w:numPr>
        <w:ilvl w:val="5"/>
        <w:numId w:val="13"/>
      </w:numPr>
      <w:spacing w:before="200" w:line="276" w:lineRule="auto"/>
      <w:outlineLvl w:val="5"/>
    </w:pPr>
    <w:rPr>
      <w:rFonts w:ascii="Cambria" w:hAnsi="Cambria" w:cs="Mangal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F60A3"/>
    <w:pPr>
      <w:keepNext/>
      <w:keepLines/>
      <w:numPr>
        <w:ilvl w:val="6"/>
        <w:numId w:val="13"/>
      </w:numPr>
      <w:spacing w:before="200" w:line="276" w:lineRule="auto"/>
      <w:outlineLvl w:val="6"/>
    </w:pPr>
    <w:rPr>
      <w:rFonts w:ascii="Cambria" w:hAnsi="Cambria" w:cs="Mangal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1F60A3"/>
    <w:pPr>
      <w:keepNext/>
      <w:keepLines/>
      <w:numPr>
        <w:ilvl w:val="7"/>
        <w:numId w:val="13"/>
      </w:numPr>
      <w:spacing w:before="200" w:line="276" w:lineRule="auto"/>
      <w:outlineLvl w:val="7"/>
    </w:pPr>
    <w:rPr>
      <w:rFonts w:ascii="Cambria" w:hAnsi="Cambria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F60A3"/>
    <w:pPr>
      <w:keepNext/>
      <w:keepLines/>
      <w:numPr>
        <w:ilvl w:val="8"/>
        <w:numId w:val="13"/>
      </w:numPr>
      <w:spacing w:before="200" w:line="276" w:lineRule="auto"/>
      <w:outlineLvl w:val="8"/>
    </w:pPr>
    <w:rPr>
      <w:rFonts w:ascii="Cambria" w:hAnsi="Cambria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12D52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</w:style>
  <w:style w:type="character" w:customStyle="1" w:styleId="HeaderChar">
    <w:name w:val="Header Char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26945"/>
    <w:rPr>
      <w:b/>
      <w:bCs/>
    </w:rPr>
  </w:style>
  <w:style w:type="character" w:styleId="Hyperlink">
    <w:name w:val="Hyperlink"/>
    <w:uiPriority w:val="99"/>
    <w:unhideWhenUsed/>
    <w:rsid w:val="009630CD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60A3"/>
    <w:rPr>
      <w:rFonts w:ascii="Cambria" w:eastAsia="Times New Roman" w:hAnsi="Cambria" w:cs="Mangal"/>
      <w:b/>
      <w:bCs/>
      <w:color w:val="365F91"/>
      <w:sz w:val="28"/>
      <w:szCs w:val="28"/>
      <w:lang w:eastAsia="en-US" w:bidi="ar-SA"/>
    </w:rPr>
  </w:style>
  <w:style w:type="character" w:customStyle="1" w:styleId="Heading2Char">
    <w:name w:val="Heading 2 Char"/>
    <w:link w:val="Heading2"/>
    <w:uiPriority w:val="9"/>
    <w:rsid w:val="001F60A3"/>
    <w:rPr>
      <w:rFonts w:ascii="Cambria" w:eastAsia="Times New Roman" w:hAnsi="Cambria" w:cs="Mangal"/>
      <w:b/>
      <w:bCs/>
      <w:color w:val="4F81BD"/>
      <w:sz w:val="26"/>
      <w:szCs w:val="26"/>
      <w:lang w:eastAsia="en-US" w:bidi="ar-SA"/>
    </w:rPr>
  </w:style>
  <w:style w:type="character" w:customStyle="1" w:styleId="Heading3Char">
    <w:name w:val="Heading 3 Char"/>
    <w:link w:val="Heading3"/>
    <w:uiPriority w:val="9"/>
    <w:semiHidden/>
    <w:rsid w:val="001F60A3"/>
    <w:rPr>
      <w:rFonts w:ascii="Cambria" w:eastAsia="Times New Roman" w:hAnsi="Cambria" w:cs="Mangal"/>
      <w:b/>
      <w:bCs/>
      <w:color w:val="4F81BD"/>
      <w:sz w:val="22"/>
      <w:szCs w:val="22"/>
      <w:lang w:eastAsia="en-US" w:bidi="ar-SA"/>
    </w:rPr>
  </w:style>
  <w:style w:type="character" w:customStyle="1" w:styleId="Heading4Char">
    <w:name w:val="Heading 4 Char"/>
    <w:link w:val="Heading4"/>
    <w:uiPriority w:val="9"/>
    <w:semiHidden/>
    <w:rsid w:val="001F60A3"/>
    <w:rPr>
      <w:rFonts w:ascii="Cambria" w:eastAsia="Times New Roman" w:hAnsi="Cambria" w:cs="Mangal"/>
      <w:b/>
      <w:bCs/>
      <w:i/>
      <w:iCs/>
      <w:color w:val="4F81BD"/>
      <w:sz w:val="22"/>
      <w:szCs w:val="22"/>
      <w:lang w:eastAsia="en-US" w:bidi="ar-SA"/>
    </w:rPr>
  </w:style>
  <w:style w:type="character" w:customStyle="1" w:styleId="Heading5Char">
    <w:name w:val="Heading 5 Char"/>
    <w:link w:val="Heading5"/>
    <w:uiPriority w:val="9"/>
    <w:semiHidden/>
    <w:rsid w:val="001F60A3"/>
    <w:rPr>
      <w:rFonts w:ascii="Cambria" w:eastAsia="Times New Roman" w:hAnsi="Cambria" w:cs="Mangal"/>
      <w:color w:val="243F60"/>
      <w:sz w:val="22"/>
      <w:szCs w:val="22"/>
      <w:lang w:eastAsia="en-US" w:bidi="ar-SA"/>
    </w:rPr>
  </w:style>
  <w:style w:type="character" w:customStyle="1" w:styleId="Heading6Char">
    <w:name w:val="Heading 6 Char"/>
    <w:link w:val="Heading6"/>
    <w:uiPriority w:val="9"/>
    <w:semiHidden/>
    <w:rsid w:val="001F60A3"/>
    <w:rPr>
      <w:rFonts w:ascii="Cambria" w:eastAsia="Times New Roman" w:hAnsi="Cambria" w:cs="Mangal"/>
      <w:i/>
      <w:iCs/>
      <w:color w:val="243F60"/>
      <w:sz w:val="22"/>
      <w:szCs w:val="22"/>
      <w:lang w:eastAsia="en-US" w:bidi="ar-SA"/>
    </w:rPr>
  </w:style>
  <w:style w:type="character" w:customStyle="1" w:styleId="Heading7Char">
    <w:name w:val="Heading 7 Char"/>
    <w:link w:val="Heading7"/>
    <w:uiPriority w:val="9"/>
    <w:semiHidden/>
    <w:rsid w:val="001F60A3"/>
    <w:rPr>
      <w:rFonts w:ascii="Cambria" w:eastAsia="Times New Roman" w:hAnsi="Cambria" w:cs="Mangal"/>
      <w:i/>
      <w:iCs/>
      <w:color w:val="404040"/>
      <w:sz w:val="22"/>
      <w:szCs w:val="22"/>
      <w:lang w:eastAsia="en-US" w:bidi="ar-SA"/>
    </w:rPr>
  </w:style>
  <w:style w:type="character" w:customStyle="1" w:styleId="Heading8Char">
    <w:name w:val="Heading 8 Char"/>
    <w:link w:val="Heading8"/>
    <w:uiPriority w:val="9"/>
    <w:semiHidden/>
    <w:rsid w:val="001F60A3"/>
    <w:rPr>
      <w:rFonts w:ascii="Cambria" w:eastAsia="Times New Roman" w:hAnsi="Cambria" w:cs="Mangal"/>
      <w:color w:val="404040"/>
      <w:lang w:eastAsia="en-US" w:bidi="ar-SA"/>
    </w:rPr>
  </w:style>
  <w:style w:type="character" w:customStyle="1" w:styleId="Heading9Char">
    <w:name w:val="Heading 9 Char"/>
    <w:link w:val="Heading9"/>
    <w:uiPriority w:val="9"/>
    <w:semiHidden/>
    <w:rsid w:val="001F60A3"/>
    <w:rPr>
      <w:rFonts w:ascii="Cambria" w:eastAsia="Times New Roman" w:hAnsi="Cambria" w:cs="Mangal"/>
      <w:i/>
      <w:iCs/>
      <w:color w:val="404040"/>
      <w:lang w:eastAsia="en-US" w:bidi="ar-SA"/>
    </w:rPr>
  </w:style>
  <w:style w:type="paragraph" w:styleId="ListParagraph">
    <w:name w:val="List Paragraph"/>
    <w:basedOn w:val="Normal"/>
    <w:uiPriority w:val="34"/>
    <w:qFormat/>
    <w:rsid w:val="001F60A3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1F60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8A5F85"/>
    <w:pPr>
      <w:suppressAutoHyphens/>
    </w:pPr>
    <w:rPr>
      <w:rFonts w:cs="Calibri"/>
      <w:sz w:val="22"/>
      <w:szCs w:val="22"/>
      <w:lang w:val="en-US" w:eastAsia="ar-SA"/>
    </w:rPr>
  </w:style>
  <w:style w:type="paragraph" w:customStyle="1" w:styleId="Normal1">
    <w:name w:val="Normal1"/>
    <w:rsid w:val="002C3289"/>
    <w:pPr>
      <w:suppressAutoHyphens/>
      <w:spacing w:line="100" w:lineRule="atLeast"/>
    </w:pPr>
    <w:rPr>
      <w:rFonts w:ascii="Times New Roman" w:eastAsia="Arial" w:hAnsi="Times New Roman"/>
      <w:color w:val="000000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536A7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letehomefurnish.com/" TargetMode="External"/><Relationship Id="rId5" Type="http://schemas.openxmlformats.org/officeDocument/2006/relationships/hyperlink" Target="mailto:uthayakelango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ranjan\My%20Documents\Downloads\TS0300082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TS030008288</Template>
  <TotalTime>1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Uthayak kumar E</vt:lpstr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Uthayak kumar E</dc:title>
  <dc:subject/>
  <dc:creator>NAGA</dc:creator>
  <cp:keywords/>
  <dc:description/>
  <cp:lastModifiedBy>LionForce</cp:lastModifiedBy>
  <cp:revision>3</cp:revision>
  <cp:lastPrinted>2020-10-06T05:58:00Z</cp:lastPrinted>
  <dcterms:created xsi:type="dcterms:W3CDTF">2020-10-06T05:59:00Z</dcterms:created>
  <dcterms:modified xsi:type="dcterms:W3CDTF">2020-10-06T06:00:00Z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